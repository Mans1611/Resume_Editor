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034" w:rsidRPr="00C1672A" w:rsidRDefault="00D84034" w:rsidP="006F1047">
      <w:pPr>
        <w:spacing w:after="0" w:line="240" w:lineRule="auto"/>
        <w:jc w:val="both"/>
        <w:rPr>
          <w:b/>
          <w:bCs/>
          <w:spacing w:val="6"/>
          <w:u w:val="single"/>
        </w:rPr>
      </w:pPr>
      <w:r w:rsidRPr="00C1672A">
        <w:rPr>
          <w:b/>
          <w:bCs/>
          <w:spacing w:val="6"/>
          <w:u w:val="single"/>
        </w:rPr>
        <w:t>Professional Summary</w:t>
      </w:r>
    </w:p>
    <w:p w:rsidR="00D84034" w:rsidRPr="00C1672A" w:rsidRDefault="00D84034" w:rsidP="00D77F23">
      <w:pPr>
        <w:pStyle w:val="ListParagraph"/>
        <w:spacing w:before="120" w:after="0" w:line="240" w:lineRule="auto"/>
        <w:jc w:val="both"/>
      </w:pPr>
      <w:r w:rsidRPr="00C1672A">
        <w:t xml:space="preserve">A highly </w:t>
      </w:r>
      <w:r w:rsidRPr="00C1672A">
        <w:rPr>
          <w:b/>
          <w:bCs/>
        </w:rPr>
        <w:t>Competent, Focused, Result Oriented &amp; Certified Business Analyst</w:t>
      </w:r>
      <w:r w:rsidRPr="00C1672A">
        <w:t xml:space="preserve"> </w:t>
      </w:r>
      <w:r>
        <w:t xml:space="preserve">and </w:t>
      </w:r>
      <w:r w:rsidRPr="00C1672A">
        <w:rPr>
          <w:b/>
          <w:bCs/>
        </w:rPr>
        <w:t xml:space="preserve">Project Coordinator </w:t>
      </w:r>
      <w:r w:rsidRPr="00C1672A">
        <w:t>with strong written and verbal communication skills and possess a strong ability to function with both technical and non-technical resources. Also, having extensive experience in functional testing across domain and involving clients across globe</w:t>
      </w:r>
    </w:p>
    <w:p w:rsidR="00D84034" w:rsidRPr="00C1672A" w:rsidRDefault="00D84034" w:rsidP="005F10EB">
      <w:pPr>
        <w:pStyle w:val="ListParagraph"/>
        <w:numPr>
          <w:ilvl w:val="0"/>
          <w:numId w:val="1"/>
        </w:numPr>
        <w:spacing w:after="0" w:line="240" w:lineRule="auto"/>
        <w:jc w:val="both"/>
      </w:pPr>
      <w:r w:rsidRPr="00C1672A">
        <w:t xml:space="preserve">An accomplished and qualified, Engineering and Master of Business, IT professional with </w:t>
      </w:r>
      <w:r w:rsidRPr="00C1672A">
        <w:rPr>
          <w:b/>
          <w:bCs/>
        </w:rPr>
        <w:t>Over 10+</w:t>
      </w:r>
      <w:r w:rsidRPr="00C1672A">
        <w:t xml:space="preserve"> </w:t>
      </w:r>
      <w:r w:rsidRPr="00C1672A">
        <w:rPr>
          <w:b/>
          <w:bCs/>
        </w:rPr>
        <w:t>years</w:t>
      </w:r>
      <w:r w:rsidRPr="00C1672A">
        <w:t xml:space="preserve"> of experience across </w:t>
      </w:r>
      <w:r w:rsidRPr="00C1672A">
        <w:rPr>
          <w:b/>
          <w:bCs/>
        </w:rPr>
        <w:t xml:space="preserve">diversified domain </w:t>
      </w:r>
      <w:r w:rsidRPr="00C1672A">
        <w:t>and technologies</w:t>
      </w:r>
    </w:p>
    <w:p w:rsidR="00D84034" w:rsidRPr="009502F3" w:rsidRDefault="00D84034" w:rsidP="001F1C99">
      <w:pPr>
        <w:pStyle w:val="ListParagraph"/>
        <w:numPr>
          <w:ilvl w:val="0"/>
          <w:numId w:val="1"/>
        </w:numPr>
        <w:spacing w:after="0" w:line="240" w:lineRule="auto"/>
        <w:jc w:val="both"/>
      </w:pPr>
      <w:r>
        <w:rPr>
          <w:b/>
          <w:bCs/>
        </w:rPr>
        <w:t>6</w:t>
      </w:r>
      <w:r w:rsidRPr="00C1672A">
        <w:rPr>
          <w:b/>
          <w:bCs/>
        </w:rPr>
        <w:t>+ years</w:t>
      </w:r>
      <w:r w:rsidRPr="00C1672A">
        <w:t xml:space="preserve"> of experience is in </w:t>
      </w:r>
      <w:r w:rsidRPr="00C1672A">
        <w:rPr>
          <w:b/>
          <w:bCs/>
        </w:rPr>
        <w:t>Health</w:t>
      </w:r>
      <w:r w:rsidRPr="00C1672A">
        <w:t xml:space="preserve"> </w:t>
      </w:r>
      <w:r w:rsidRPr="00C1672A">
        <w:rPr>
          <w:b/>
          <w:bCs/>
        </w:rPr>
        <w:t>Care</w:t>
      </w:r>
      <w:r w:rsidRPr="00C1672A">
        <w:t xml:space="preserve"> </w:t>
      </w:r>
      <w:r w:rsidRPr="00C1672A">
        <w:rPr>
          <w:b/>
          <w:bCs/>
        </w:rPr>
        <w:t>industry</w:t>
      </w:r>
      <w:r>
        <w:rPr>
          <w:b/>
          <w:bCs/>
        </w:rPr>
        <w:t xml:space="preserve">, Finance industry, </w:t>
      </w:r>
      <w:r w:rsidRPr="009502F3">
        <w:t xml:space="preserve">and </w:t>
      </w:r>
      <w:r w:rsidRPr="009502F3">
        <w:rPr>
          <w:b/>
          <w:bCs/>
        </w:rPr>
        <w:t>Insurance industry</w:t>
      </w:r>
      <w:r w:rsidRPr="00C1672A">
        <w:t xml:space="preserve"> as </w:t>
      </w:r>
      <w:r w:rsidRPr="00C1672A">
        <w:rPr>
          <w:b/>
          <w:bCs/>
        </w:rPr>
        <w:t>Business</w:t>
      </w:r>
      <w:r w:rsidRPr="00C1672A">
        <w:t xml:space="preserve"> </w:t>
      </w:r>
      <w:r w:rsidRPr="00C1672A">
        <w:rPr>
          <w:b/>
          <w:bCs/>
        </w:rPr>
        <w:t>Analyst,</w:t>
      </w:r>
      <w:r w:rsidRPr="00C1672A">
        <w:t xml:space="preserve"> </w:t>
      </w:r>
      <w:r w:rsidRPr="00C1672A">
        <w:rPr>
          <w:b/>
          <w:bCs/>
        </w:rPr>
        <w:t>Quality</w:t>
      </w:r>
      <w:r w:rsidRPr="00C1672A">
        <w:t xml:space="preserve"> </w:t>
      </w:r>
      <w:r>
        <w:rPr>
          <w:b/>
          <w:bCs/>
        </w:rPr>
        <w:t xml:space="preserve">Analyst, </w:t>
      </w:r>
      <w:r w:rsidRPr="009502F3">
        <w:t xml:space="preserve">and </w:t>
      </w:r>
      <w:r>
        <w:rPr>
          <w:b/>
          <w:bCs/>
        </w:rPr>
        <w:t xml:space="preserve">Project Coordinator </w:t>
      </w:r>
    </w:p>
    <w:p w:rsidR="00D84034" w:rsidRPr="00C1672A" w:rsidRDefault="00D84034" w:rsidP="001F1C99">
      <w:pPr>
        <w:pStyle w:val="ListParagraph"/>
        <w:numPr>
          <w:ilvl w:val="0"/>
          <w:numId w:val="1"/>
        </w:numPr>
        <w:spacing w:after="0" w:line="240" w:lineRule="auto"/>
        <w:jc w:val="both"/>
      </w:pPr>
      <w:r w:rsidRPr="00C1672A">
        <w:t xml:space="preserve">Extensive experience in </w:t>
      </w:r>
      <w:r w:rsidRPr="00C1672A">
        <w:rPr>
          <w:b/>
          <w:bCs/>
        </w:rPr>
        <w:t>Business</w:t>
      </w:r>
      <w:r w:rsidRPr="00C1672A">
        <w:t xml:space="preserve"> </w:t>
      </w:r>
      <w:r w:rsidRPr="00C1672A">
        <w:rPr>
          <w:b/>
          <w:bCs/>
        </w:rPr>
        <w:t>Analysis</w:t>
      </w:r>
      <w:r w:rsidRPr="00C1672A">
        <w:t xml:space="preserve">, </w:t>
      </w:r>
      <w:r w:rsidRPr="00C1672A">
        <w:rPr>
          <w:b/>
          <w:bCs/>
        </w:rPr>
        <w:t>Requirements</w:t>
      </w:r>
      <w:r w:rsidRPr="00C1672A">
        <w:t xml:space="preserve"> </w:t>
      </w:r>
      <w:r w:rsidRPr="00C1672A">
        <w:rPr>
          <w:b/>
          <w:bCs/>
        </w:rPr>
        <w:t>Management</w:t>
      </w:r>
      <w:r w:rsidRPr="00C1672A">
        <w:t xml:space="preserve">, and </w:t>
      </w:r>
      <w:r w:rsidRPr="00C1672A">
        <w:rPr>
          <w:b/>
          <w:bCs/>
        </w:rPr>
        <w:t>Document</w:t>
      </w:r>
      <w:r w:rsidRPr="00C1672A">
        <w:t xml:space="preserve"> </w:t>
      </w:r>
      <w:r w:rsidRPr="00C1672A">
        <w:rPr>
          <w:b/>
          <w:bCs/>
        </w:rPr>
        <w:t>Processing</w:t>
      </w:r>
    </w:p>
    <w:p w:rsidR="00D84034" w:rsidRPr="00C1672A" w:rsidRDefault="00D84034" w:rsidP="002F163A">
      <w:pPr>
        <w:numPr>
          <w:ilvl w:val="0"/>
          <w:numId w:val="1"/>
        </w:numPr>
        <w:spacing w:after="0" w:line="240" w:lineRule="auto"/>
      </w:pPr>
      <w:r w:rsidRPr="00C1672A">
        <w:t xml:space="preserve">Ability to interact with SMEs and experienced in conducting </w:t>
      </w:r>
      <w:r w:rsidRPr="00C1672A">
        <w:rPr>
          <w:b/>
          <w:bCs/>
        </w:rPr>
        <w:t>walkthroughs, interviews,</w:t>
      </w:r>
      <w:r w:rsidRPr="00C1672A">
        <w:t xml:space="preserve"> Joint Requirements Planning</w:t>
      </w:r>
      <w:r w:rsidRPr="00C1672A">
        <w:rPr>
          <w:b/>
          <w:bCs/>
        </w:rPr>
        <w:t xml:space="preserve"> (JRP) </w:t>
      </w:r>
      <w:r w:rsidRPr="00C1672A">
        <w:t>and</w:t>
      </w:r>
      <w:r w:rsidRPr="00C1672A">
        <w:rPr>
          <w:b/>
          <w:bCs/>
        </w:rPr>
        <w:t xml:space="preserve"> </w:t>
      </w:r>
      <w:r w:rsidRPr="00C1672A">
        <w:t>Joint Application Development</w:t>
      </w:r>
      <w:r w:rsidRPr="00C1672A">
        <w:rPr>
          <w:b/>
          <w:bCs/>
        </w:rPr>
        <w:t xml:space="preserve"> (JAD) </w:t>
      </w:r>
      <w:r w:rsidRPr="00C1672A">
        <w:t>sessions</w:t>
      </w:r>
    </w:p>
    <w:p w:rsidR="00D84034" w:rsidRPr="00C1672A" w:rsidRDefault="00D84034" w:rsidP="002F163A">
      <w:pPr>
        <w:numPr>
          <w:ilvl w:val="0"/>
          <w:numId w:val="1"/>
        </w:numPr>
        <w:spacing w:after="0" w:line="240" w:lineRule="auto"/>
      </w:pPr>
      <w:r w:rsidRPr="00C1672A">
        <w:t xml:space="preserve">Extensive experience in developing Business Requirement Documents </w:t>
      </w:r>
      <w:r w:rsidRPr="00C1672A">
        <w:rPr>
          <w:b/>
          <w:bCs/>
        </w:rPr>
        <w:t>(BRD)</w:t>
      </w:r>
      <w:r w:rsidRPr="00C1672A">
        <w:t xml:space="preserve">, Software Requirements Specification </w:t>
      </w:r>
      <w:r w:rsidRPr="00C1672A">
        <w:rPr>
          <w:b/>
          <w:bCs/>
        </w:rPr>
        <w:t xml:space="preserve">(SRS), Use Case Specification, </w:t>
      </w:r>
      <w:r w:rsidRPr="00C1672A">
        <w:t>and</w:t>
      </w:r>
      <w:r w:rsidRPr="00C1672A">
        <w:rPr>
          <w:b/>
          <w:bCs/>
        </w:rPr>
        <w:t xml:space="preserve"> </w:t>
      </w:r>
      <w:r w:rsidRPr="00C1672A">
        <w:t>Requirements Traceability Matrix</w:t>
      </w:r>
      <w:r w:rsidRPr="00C1672A">
        <w:rPr>
          <w:b/>
          <w:bCs/>
        </w:rPr>
        <w:t xml:space="preserve"> (RTM) </w:t>
      </w:r>
    </w:p>
    <w:p w:rsidR="00D84034" w:rsidRPr="00C1672A" w:rsidRDefault="00D84034" w:rsidP="002F163A">
      <w:pPr>
        <w:numPr>
          <w:ilvl w:val="0"/>
          <w:numId w:val="1"/>
        </w:numPr>
        <w:spacing w:after="0" w:line="240" w:lineRule="auto"/>
        <w:jc w:val="both"/>
      </w:pPr>
      <w:r w:rsidRPr="00C1672A">
        <w:t xml:space="preserve">Identified testing </w:t>
      </w:r>
      <w:r w:rsidRPr="00C1672A">
        <w:rPr>
          <w:b/>
          <w:bCs/>
        </w:rPr>
        <w:t>dependencies</w:t>
      </w:r>
      <w:r w:rsidRPr="00C1672A">
        <w:t xml:space="preserve"> and </w:t>
      </w:r>
      <w:r w:rsidRPr="00C1672A">
        <w:rPr>
          <w:b/>
          <w:bCs/>
        </w:rPr>
        <w:t>risks</w:t>
      </w:r>
      <w:r>
        <w:t>, ensuring that they we</w:t>
      </w:r>
      <w:r w:rsidRPr="00C1672A">
        <w:t xml:space="preserve">re effectively managed and mitigated </w:t>
      </w:r>
    </w:p>
    <w:p w:rsidR="00D84034" w:rsidRPr="00C1672A" w:rsidRDefault="00D84034" w:rsidP="002F163A">
      <w:pPr>
        <w:numPr>
          <w:ilvl w:val="0"/>
          <w:numId w:val="1"/>
        </w:numPr>
        <w:spacing w:after="0" w:line="240" w:lineRule="auto"/>
        <w:jc w:val="both"/>
      </w:pPr>
      <w:r w:rsidRPr="00C1672A">
        <w:t xml:space="preserve">Performed </w:t>
      </w:r>
      <w:r w:rsidRPr="00C1672A">
        <w:rPr>
          <w:b/>
          <w:bCs/>
        </w:rPr>
        <w:t xml:space="preserve">Feasibility Analysis, Impact Analysis, Cost/Benefit Analysis, Gap Analysis, </w:t>
      </w:r>
      <w:r w:rsidRPr="00C1672A">
        <w:t>and</w:t>
      </w:r>
      <w:r w:rsidRPr="00C1672A">
        <w:rPr>
          <w:b/>
          <w:bCs/>
        </w:rPr>
        <w:t xml:space="preserve"> Risk Analysis</w:t>
      </w:r>
      <w:r w:rsidRPr="00C1672A">
        <w:t xml:space="preserve"> </w:t>
      </w:r>
    </w:p>
    <w:p w:rsidR="00D84034" w:rsidRPr="00C1672A" w:rsidRDefault="00D84034" w:rsidP="002F163A">
      <w:pPr>
        <w:pStyle w:val="ListParagraph"/>
        <w:numPr>
          <w:ilvl w:val="0"/>
          <w:numId w:val="1"/>
        </w:numPr>
        <w:spacing w:after="0" w:line="240" w:lineRule="auto"/>
        <w:jc w:val="both"/>
      </w:pPr>
      <w:r w:rsidRPr="00C1672A">
        <w:t>Recommend</w:t>
      </w:r>
      <w:r w:rsidRPr="00C1672A">
        <w:rPr>
          <w:b/>
          <w:bCs/>
        </w:rPr>
        <w:t xml:space="preserve"> time lines</w:t>
      </w:r>
      <w:r w:rsidRPr="00C1672A">
        <w:t xml:space="preserve">, roles and responsibilities appropriate to the application(s)/ project(s) assigned </w:t>
      </w:r>
    </w:p>
    <w:p w:rsidR="00D84034" w:rsidRPr="00C1672A" w:rsidRDefault="00D84034" w:rsidP="001F1C99">
      <w:pPr>
        <w:pStyle w:val="ListParagraph"/>
        <w:numPr>
          <w:ilvl w:val="0"/>
          <w:numId w:val="1"/>
        </w:numPr>
        <w:spacing w:after="0" w:line="240" w:lineRule="auto"/>
        <w:jc w:val="both"/>
      </w:pPr>
      <w:r w:rsidRPr="00C1672A">
        <w:t xml:space="preserve">Proficient in preparing UML diagrams: </w:t>
      </w:r>
      <w:r w:rsidRPr="00C1672A">
        <w:rPr>
          <w:b/>
          <w:bCs/>
        </w:rPr>
        <w:t>Use</w:t>
      </w:r>
      <w:r w:rsidRPr="00C1672A">
        <w:t xml:space="preserve"> </w:t>
      </w:r>
      <w:r w:rsidRPr="00C1672A">
        <w:rPr>
          <w:b/>
          <w:bCs/>
        </w:rPr>
        <w:t>Case</w:t>
      </w:r>
      <w:r w:rsidRPr="00C1672A">
        <w:t xml:space="preserve"> </w:t>
      </w:r>
      <w:r w:rsidRPr="00C1672A">
        <w:rPr>
          <w:b/>
          <w:bCs/>
        </w:rPr>
        <w:t>Diagrams</w:t>
      </w:r>
      <w:r w:rsidRPr="00C1672A">
        <w:t xml:space="preserve">, </w:t>
      </w:r>
      <w:r w:rsidRPr="00C1672A">
        <w:rPr>
          <w:b/>
          <w:bCs/>
        </w:rPr>
        <w:t>Activity</w:t>
      </w:r>
      <w:r w:rsidRPr="00C1672A">
        <w:t xml:space="preserve"> </w:t>
      </w:r>
      <w:r w:rsidRPr="00C1672A">
        <w:rPr>
          <w:b/>
          <w:bCs/>
        </w:rPr>
        <w:t>Diagrams</w:t>
      </w:r>
      <w:r w:rsidRPr="00C1672A">
        <w:t xml:space="preserve">, and  </w:t>
      </w:r>
      <w:r w:rsidRPr="00C1672A">
        <w:rPr>
          <w:b/>
          <w:bCs/>
        </w:rPr>
        <w:t>Data</w:t>
      </w:r>
      <w:r w:rsidRPr="00C1672A">
        <w:t xml:space="preserve"> </w:t>
      </w:r>
      <w:r w:rsidRPr="00C1672A">
        <w:rPr>
          <w:b/>
          <w:bCs/>
        </w:rPr>
        <w:t>Flow</w:t>
      </w:r>
      <w:r w:rsidRPr="00C1672A">
        <w:t xml:space="preserve"> </w:t>
      </w:r>
      <w:r w:rsidRPr="00C1672A">
        <w:rPr>
          <w:b/>
          <w:bCs/>
        </w:rPr>
        <w:t>Diagrams</w:t>
      </w:r>
    </w:p>
    <w:p w:rsidR="00D84034" w:rsidRPr="002F163A" w:rsidRDefault="00D84034" w:rsidP="001F1C99">
      <w:pPr>
        <w:pStyle w:val="ListParagraph"/>
        <w:numPr>
          <w:ilvl w:val="0"/>
          <w:numId w:val="1"/>
        </w:numPr>
        <w:tabs>
          <w:tab w:val="left" w:pos="8040"/>
        </w:tabs>
        <w:spacing w:after="0" w:line="240" w:lineRule="auto"/>
      </w:pPr>
      <w:r w:rsidRPr="002F163A">
        <w:t xml:space="preserve">Worked closely with project management team as a part of </w:t>
      </w:r>
      <w:r w:rsidRPr="002F163A">
        <w:rPr>
          <w:b/>
          <w:bCs/>
        </w:rPr>
        <w:t xml:space="preserve">project coordination </w:t>
      </w:r>
      <w:r w:rsidRPr="002F163A">
        <w:t>initiatives</w:t>
      </w:r>
    </w:p>
    <w:p w:rsidR="00D84034" w:rsidRPr="002F163A" w:rsidRDefault="00D84034" w:rsidP="001F1C99">
      <w:pPr>
        <w:pStyle w:val="ListParagraph"/>
        <w:numPr>
          <w:ilvl w:val="0"/>
          <w:numId w:val="1"/>
        </w:numPr>
        <w:tabs>
          <w:tab w:val="left" w:pos="8040"/>
        </w:tabs>
        <w:spacing w:after="0" w:line="240" w:lineRule="auto"/>
      </w:pPr>
      <w:r w:rsidRPr="002F163A">
        <w:rPr>
          <w:b/>
          <w:bCs/>
        </w:rPr>
        <w:t>Assisted Project Manager</w:t>
      </w:r>
      <w:r w:rsidRPr="002F163A">
        <w:t xml:space="preserve"> in coordinating day to day activities</w:t>
      </w:r>
    </w:p>
    <w:p w:rsidR="00D84034" w:rsidRPr="002F163A" w:rsidRDefault="00D84034" w:rsidP="001F1C99">
      <w:pPr>
        <w:pStyle w:val="ListParagraph"/>
        <w:numPr>
          <w:ilvl w:val="0"/>
          <w:numId w:val="1"/>
        </w:numPr>
        <w:tabs>
          <w:tab w:val="left" w:pos="8040"/>
        </w:tabs>
        <w:spacing w:after="0" w:line="240" w:lineRule="auto"/>
      </w:pPr>
      <w:r w:rsidRPr="002F163A">
        <w:rPr>
          <w:lang w:val="en-CA"/>
        </w:rPr>
        <w:t xml:space="preserve">Ability to use MS Project for </w:t>
      </w:r>
      <w:r w:rsidRPr="002F163A">
        <w:rPr>
          <w:b/>
          <w:bCs/>
          <w:lang w:val="en-CA"/>
        </w:rPr>
        <w:t>scheduling</w:t>
      </w:r>
      <w:r w:rsidRPr="002F163A">
        <w:rPr>
          <w:lang w:val="en-CA"/>
        </w:rPr>
        <w:t xml:space="preserve">, </w:t>
      </w:r>
      <w:r w:rsidRPr="002F163A">
        <w:rPr>
          <w:b/>
          <w:bCs/>
          <w:lang w:val="en-CA"/>
        </w:rPr>
        <w:t>task delegation</w:t>
      </w:r>
      <w:r w:rsidRPr="002F163A">
        <w:rPr>
          <w:lang w:val="en-CA"/>
        </w:rPr>
        <w:t xml:space="preserve"> and </w:t>
      </w:r>
      <w:r w:rsidRPr="002F163A">
        <w:rPr>
          <w:b/>
          <w:bCs/>
          <w:lang w:val="en-CA"/>
        </w:rPr>
        <w:t>status tracking</w:t>
      </w:r>
    </w:p>
    <w:p w:rsidR="00D84034" w:rsidRPr="00F42A60" w:rsidRDefault="00D84034" w:rsidP="002F163A">
      <w:pPr>
        <w:pStyle w:val="ListParagraph"/>
        <w:numPr>
          <w:ilvl w:val="0"/>
          <w:numId w:val="1"/>
        </w:numPr>
        <w:spacing w:after="0" w:line="240" w:lineRule="auto"/>
        <w:jc w:val="both"/>
      </w:pPr>
      <w:r w:rsidRPr="00C1672A">
        <w:rPr>
          <w:shd w:val="clear" w:color="auto" w:fill="FFFFFF"/>
        </w:rPr>
        <w:t>Extensive experience working in all stages of System Development</w:t>
      </w:r>
      <w:r w:rsidRPr="00C1672A">
        <w:t> </w:t>
      </w:r>
      <w:r w:rsidRPr="00C1672A">
        <w:rPr>
          <w:shd w:val="clear" w:color="auto" w:fill="FFFFFF"/>
        </w:rPr>
        <w:t>Life Cycle</w:t>
      </w:r>
      <w:r>
        <w:rPr>
          <w:shd w:val="clear" w:color="auto" w:fill="FFFFFF"/>
        </w:rPr>
        <w:t xml:space="preserve"> </w:t>
      </w:r>
      <w:r w:rsidRPr="003272E2">
        <w:rPr>
          <w:b/>
          <w:bCs/>
          <w:shd w:val="clear" w:color="auto" w:fill="FFFFFF"/>
        </w:rPr>
        <w:t>(SDLC)</w:t>
      </w:r>
    </w:p>
    <w:p w:rsidR="00D84034" w:rsidRPr="00C1672A" w:rsidRDefault="00D84034" w:rsidP="002F163A">
      <w:pPr>
        <w:numPr>
          <w:ilvl w:val="0"/>
          <w:numId w:val="1"/>
        </w:numPr>
        <w:spacing w:after="0" w:line="240" w:lineRule="auto"/>
        <w:jc w:val="both"/>
      </w:pPr>
      <w:r w:rsidRPr="00C1672A">
        <w:t xml:space="preserve">Liaised with clients, project managers, vendors and/or peers to </w:t>
      </w:r>
      <w:r w:rsidRPr="00C1672A">
        <w:rPr>
          <w:b/>
          <w:bCs/>
        </w:rPr>
        <w:t>arrange test lab</w:t>
      </w:r>
      <w:r w:rsidRPr="00C1672A">
        <w:t xml:space="preserve">(s) </w:t>
      </w:r>
    </w:p>
    <w:p w:rsidR="00D84034" w:rsidRPr="00C1672A" w:rsidRDefault="00D84034" w:rsidP="002F163A">
      <w:pPr>
        <w:numPr>
          <w:ilvl w:val="0"/>
          <w:numId w:val="1"/>
        </w:numPr>
        <w:spacing w:after="0" w:line="240" w:lineRule="auto"/>
        <w:jc w:val="both"/>
      </w:pPr>
      <w:r w:rsidRPr="00C1672A">
        <w:t>Developed QA documentation</w:t>
      </w:r>
      <w:r>
        <w:t>s</w:t>
      </w:r>
      <w:r w:rsidRPr="00C1672A">
        <w:t xml:space="preserve"> (</w:t>
      </w:r>
      <w:r w:rsidRPr="00C1672A">
        <w:rPr>
          <w:b/>
          <w:bCs/>
        </w:rPr>
        <w:t xml:space="preserve">Test Plan, Test Scenarios, Test Cases, </w:t>
      </w:r>
      <w:r w:rsidRPr="00C1672A">
        <w:t xml:space="preserve">and </w:t>
      </w:r>
      <w:r w:rsidRPr="00C1672A">
        <w:rPr>
          <w:b/>
          <w:bCs/>
        </w:rPr>
        <w:t>Traceability Matrices)</w:t>
      </w:r>
    </w:p>
    <w:p w:rsidR="00D84034" w:rsidRPr="00C1672A" w:rsidRDefault="00D84034" w:rsidP="002F163A">
      <w:pPr>
        <w:numPr>
          <w:ilvl w:val="0"/>
          <w:numId w:val="1"/>
        </w:numPr>
        <w:spacing w:after="0" w:line="240" w:lineRule="auto"/>
        <w:jc w:val="both"/>
      </w:pPr>
      <w:r w:rsidRPr="00C1672A">
        <w:t xml:space="preserve">Coordinated for the test environments, </w:t>
      </w:r>
      <w:r w:rsidRPr="00C1672A">
        <w:rPr>
          <w:b/>
          <w:bCs/>
        </w:rPr>
        <w:t>defect analysis</w:t>
      </w:r>
      <w:r w:rsidRPr="00C1672A">
        <w:t xml:space="preserve"> throughout test cycle</w:t>
      </w:r>
    </w:p>
    <w:p w:rsidR="00D84034" w:rsidRPr="003272E2" w:rsidRDefault="00D84034" w:rsidP="002F163A">
      <w:pPr>
        <w:pStyle w:val="ListParagraph"/>
        <w:numPr>
          <w:ilvl w:val="0"/>
          <w:numId w:val="1"/>
        </w:numPr>
        <w:tabs>
          <w:tab w:val="left" w:pos="8040"/>
        </w:tabs>
        <w:spacing w:after="0" w:line="264" w:lineRule="auto"/>
        <w:rPr>
          <w:u w:val="single"/>
        </w:rPr>
      </w:pPr>
      <w:r w:rsidRPr="00C1672A">
        <w:t xml:space="preserve">Planned, executed and accomplished </w:t>
      </w:r>
      <w:r w:rsidRPr="00C1672A">
        <w:rPr>
          <w:b/>
          <w:bCs/>
        </w:rPr>
        <w:t>UAT</w:t>
      </w:r>
      <w:r w:rsidRPr="00C1672A">
        <w:t xml:space="preserve"> and application </w:t>
      </w:r>
      <w:r w:rsidRPr="00C1672A">
        <w:rPr>
          <w:b/>
          <w:bCs/>
        </w:rPr>
        <w:t>deployment</w:t>
      </w:r>
    </w:p>
    <w:p w:rsidR="00D84034" w:rsidRPr="00C1672A" w:rsidRDefault="00D84034" w:rsidP="003272E2">
      <w:pPr>
        <w:pStyle w:val="ListParagraph"/>
        <w:numPr>
          <w:ilvl w:val="0"/>
          <w:numId w:val="1"/>
        </w:numPr>
        <w:spacing w:after="0" w:line="240" w:lineRule="auto"/>
        <w:jc w:val="both"/>
      </w:pPr>
      <w:r>
        <w:t>E</w:t>
      </w:r>
      <w:r w:rsidRPr="00C1672A">
        <w:t xml:space="preserve">xtensive exposure on FACETS in </w:t>
      </w:r>
      <w:r w:rsidRPr="00C1672A">
        <w:rPr>
          <w:b/>
          <w:bCs/>
        </w:rPr>
        <w:t>Enrollment</w:t>
      </w:r>
      <w:r w:rsidRPr="00C1672A">
        <w:t xml:space="preserve"> and </w:t>
      </w:r>
      <w:r w:rsidRPr="00C1672A">
        <w:rPr>
          <w:b/>
          <w:bCs/>
        </w:rPr>
        <w:t>Claims Sub areas</w:t>
      </w:r>
      <w:r w:rsidRPr="00C1672A">
        <w:t xml:space="preserve"> </w:t>
      </w:r>
    </w:p>
    <w:p w:rsidR="00D84034" w:rsidRPr="00C1672A" w:rsidRDefault="00D84034" w:rsidP="001F1C99">
      <w:pPr>
        <w:pStyle w:val="ListParagraph"/>
        <w:numPr>
          <w:ilvl w:val="0"/>
          <w:numId w:val="1"/>
        </w:numPr>
        <w:spacing w:after="0" w:line="240" w:lineRule="auto"/>
        <w:jc w:val="both"/>
      </w:pPr>
      <w:r w:rsidRPr="00C1672A">
        <w:t xml:space="preserve">Good Knowledge of </w:t>
      </w:r>
      <w:r w:rsidRPr="00C1672A">
        <w:rPr>
          <w:b/>
          <w:bCs/>
        </w:rPr>
        <w:t>HIPAA</w:t>
      </w:r>
      <w:r w:rsidRPr="00C1672A">
        <w:t xml:space="preserve"> </w:t>
      </w:r>
      <w:r w:rsidRPr="00C1672A">
        <w:rPr>
          <w:b/>
          <w:bCs/>
        </w:rPr>
        <w:t>EDI</w:t>
      </w:r>
      <w:r w:rsidRPr="00C1672A">
        <w:t xml:space="preserve"> - </w:t>
      </w:r>
      <w:r w:rsidRPr="00C1672A">
        <w:rPr>
          <w:b/>
          <w:bCs/>
        </w:rPr>
        <w:t>834</w:t>
      </w:r>
      <w:r w:rsidRPr="00C1672A">
        <w:t xml:space="preserve">, </w:t>
      </w:r>
      <w:r w:rsidRPr="00C1672A">
        <w:rPr>
          <w:b/>
          <w:bCs/>
        </w:rPr>
        <w:t>835</w:t>
      </w:r>
      <w:r w:rsidRPr="00C1672A">
        <w:t xml:space="preserve">, &amp; </w:t>
      </w:r>
      <w:r w:rsidRPr="00C1672A">
        <w:rPr>
          <w:b/>
          <w:bCs/>
        </w:rPr>
        <w:t>837</w:t>
      </w:r>
      <w:r w:rsidRPr="00C1672A">
        <w:t xml:space="preserve"> transactions, and</w:t>
      </w:r>
      <w:r w:rsidRPr="00C1672A">
        <w:rPr>
          <w:b/>
          <w:bCs/>
        </w:rPr>
        <w:t xml:space="preserve"> </w:t>
      </w:r>
      <w:r w:rsidRPr="00C1672A">
        <w:t>Source to Target Mapping</w:t>
      </w:r>
    </w:p>
    <w:p w:rsidR="00D84034" w:rsidRPr="00C1672A" w:rsidRDefault="00D84034" w:rsidP="001F1C99">
      <w:pPr>
        <w:pStyle w:val="ListParagraph"/>
        <w:numPr>
          <w:ilvl w:val="0"/>
          <w:numId w:val="1"/>
        </w:numPr>
        <w:spacing w:after="0" w:line="240" w:lineRule="auto"/>
        <w:jc w:val="both"/>
      </w:pPr>
      <w:r w:rsidRPr="00C1672A">
        <w:t xml:space="preserve">Exposure to FACETS’ </w:t>
      </w:r>
      <w:r w:rsidRPr="00C1672A">
        <w:rPr>
          <w:b/>
          <w:bCs/>
        </w:rPr>
        <w:t>Member/Subscriber,</w:t>
      </w:r>
      <w:r w:rsidRPr="00C1672A">
        <w:t xml:space="preserve"> </w:t>
      </w:r>
      <w:r w:rsidRPr="00C1672A">
        <w:rPr>
          <w:b/>
          <w:bCs/>
        </w:rPr>
        <w:t>Plan/Product</w:t>
      </w:r>
      <w:r w:rsidRPr="00C1672A">
        <w:t xml:space="preserve"> and </w:t>
      </w:r>
      <w:r w:rsidRPr="00C1672A">
        <w:rPr>
          <w:b/>
          <w:bCs/>
        </w:rPr>
        <w:t>Benefit</w:t>
      </w:r>
      <w:r w:rsidRPr="00C1672A">
        <w:t xml:space="preserve">/ </w:t>
      </w:r>
      <w:r w:rsidRPr="00C1672A">
        <w:rPr>
          <w:b/>
          <w:bCs/>
        </w:rPr>
        <w:t>Claims</w:t>
      </w:r>
      <w:r w:rsidRPr="00C1672A">
        <w:t xml:space="preserve"> data model</w:t>
      </w:r>
    </w:p>
    <w:p w:rsidR="00D84034" w:rsidRPr="00C1672A" w:rsidRDefault="00D84034" w:rsidP="002F163A">
      <w:pPr>
        <w:pStyle w:val="ListParagraph"/>
        <w:numPr>
          <w:ilvl w:val="0"/>
          <w:numId w:val="1"/>
        </w:numPr>
        <w:spacing w:after="0" w:line="240" w:lineRule="auto"/>
        <w:jc w:val="both"/>
      </w:pPr>
      <w:r w:rsidRPr="00C1672A">
        <w:t xml:space="preserve">Excellent knowledge of various SDLC methodologies; </w:t>
      </w:r>
      <w:r w:rsidRPr="00C1672A">
        <w:rPr>
          <w:b/>
          <w:bCs/>
        </w:rPr>
        <w:t>Waterfall</w:t>
      </w:r>
      <w:r w:rsidRPr="00C1672A">
        <w:t xml:space="preserve">, and </w:t>
      </w:r>
      <w:r w:rsidRPr="00C1672A">
        <w:rPr>
          <w:b/>
          <w:bCs/>
        </w:rPr>
        <w:t>Agile</w:t>
      </w:r>
      <w:r w:rsidRPr="00C1672A">
        <w:t xml:space="preserve"> / </w:t>
      </w:r>
      <w:r w:rsidRPr="00C1672A">
        <w:rPr>
          <w:b/>
          <w:bCs/>
        </w:rPr>
        <w:t>Scrum</w:t>
      </w:r>
    </w:p>
    <w:p w:rsidR="00D84034" w:rsidRPr="005F10EB" w:rsidRDefault="00D84034" w:rsidP="00BF7556">
      <w:pPr>
        <w:pStyle w:val="ListParagraph"/>
        <w:spacing w:after="0" w:line="240" w:lineRule="auto"/>
        <w:jc w:val="both"/>
        <w:rPr>
          <w:sz w:val="16"/>
          <w:szCs w:val="16"/>
        </w:rPr>
      </w:pPr>
    </w:p>
    <w:p w:rsidR="00D84034" w:rsidRPr="00C1672A" w:rsidRDefault="00D84034" w:rsidP="00716305">
      <w:pPr>
        <w:pStyle w:val="ListParagraph"/>
        <w:spacing w:after="0" w:line="240" w:lineRule="auto"/>
        <w:ind w:left="0"/>
        <w:jc w:val="both"/>
        <w:rPr>
          <w:b/>
          <w:bCs/>
          <w:u w:val="single"/>
          <w:shd w:val="clear" w:color="auto" w:fill="FFFFFF"/>
        </w:rPr>
      </w:pPr>
      <w:r w:rsidRPr="00C1672A">
        <w:rPr>
          <w:b/>
          <w:bCs/>
          <w:u w:val="single"/>
          <w:shd w:val="clear" w:color="auto" w:fill="FFFFFF"/>
        </w:rPr>
        <w:t>Education</w:t>
      </w:r>
    </w:p>
    <w:p w:rsidR="00D84034" w:rsidRPr="00C1672A" w:rsidRDefault="00D84034" w:rsidP="003705BE">
      <w:pPr>
        <w:pStyle w:val="ListParagraph"/>
        <w:numPr>
          <w:ilvl w:val="0"/>
          <w:numId w:val="23"/>
        </w:numPr>
        <w:suppressAutoHyphens/>
        <w:spacing w:before="120" w:after="0" w:line="240" w:lineRule="auto"/>
        <w:ind w:right="-58"/>
        <w:jc w:val="both"/>
        <w:rPr>
          <w:i/>
          <w:iCs/>
        </w:rPr>
      </w:pPr>
      <w:r w:rsidRPr="00C1672A">
        <w:t>Master of</w:t>
      </w:r>
      <w:r>
        <w:t xml:space="preserve"> Business Administration (Major: </w:t>
      </w:r>
      <w:r w:rsidRPr="00C1672A">
        <w:t xml:space="preserve">Project Management and Finance), UDM, MI (2013) </w:t>
      </w:r>
    </w:p>
    <w:p w:rsidR="00D84034" w:rsidRPr="00C1672A" w:rsidRDefault="00D84034" w:rsidP="00716305">
      <w:pPr>
        <w:pStyle w:val="ListParagraph"/>
        <w:numPr>
          <w:ilvl w:val="0"/>
          <w:numId w:val="23"/>
        </w:numPr>
        <w:suppressAutoHyphens/>
        <w:spacing w:after="0" w:line="240" w:lineRule="auto"/>
        <w:ind w:right="-58"/>
        <w:jc w:val="both"/>
        <w:rPr>
          <w:i/>
          <w:iCs/>
        </w:rPr>
      </w:pPr>
      <w:r w:rsidRPr="00C1672A">
        <w:t>Electrical and Electronics Engineering - University of Madras, India (2000)</w:t>
      </w:r>
    </w:p>
    <w:p w:rsidR="00D84034" w:rsidRPr="00C1672A" w:rsidRDefault="00D84034" w:rsidP="00716305">
      <w:pPr>
        <w:pStyle w:val="ListParagraph"/>
        <w:numPr>
          <w:ilvl w:val="0"/>
          <w:numId w:val="23"/>
        </w:numPr>
        <w:suppressAutoHyphens/>
        <w:spacing w:after="0" w:line="240" w:lineRule="auto"/>
        <w:ind w:right="-58"/>
        <w:jc w:val="both"/>
        <w:rPr>
          <w:i/>
          <w:iCs/>
        </w:rPr>
      </w:pPr>
      <w:r w:rsidRPr="00C1672A">
        <w:t>Diploma in Networking Technology, India (2000)</w:t>
      </w:r>
      <w:r w:rsidRPr="00C1672A">
        <w:tab/>
        <w:t xml:space="preserve">      </w:t>
      </w:r>
    </w:p>
    <w:p w:rsidR="00D84034" w:rsidRPr="005F10EB" w:rsidRDefault="00D84034" w:rsidP="00716305">
      <w:pPr>
        <w:pStyle w:val="ListParagraph"/>
        <w:tabs>
          <w:tab w:val="left" w:pos="8040"/>
        </w:tabs>
        <w:spacing w:after="0" w:line="240" w:lineRule="auto"/>
        <w:rPr>
          <w:sz w:val="16"/>
          <w:szCs w:val="16"/>
        </w:rPr>
      </w:pPr>
    </w:p>
    <w:p w:rsidR="00D84034" w:rsidRPr="00C1672A" w:rsidRDefault="00D84034" w:rsidP="00716305">
      <w:pPr>
        <w:spacing w:after="0" w:line="240" w:lineRule="auto"/>
        <w:jc w:val="both"/>
        <w:rPr>
          <w:b/>
          <w:bCs/>
          <w:spacing w:val="6"/>
          <w:u w:val="single"/>
        </w:rPr>
      </w:pPr>
      <w:r w:rsidRPr="00C1672A">
        <w:rPr>
          <w:b/>
          <w:bCs/>
          <w:spacing w:val="6"/>
          <w:u w:val="single"/>
        </w:rPr>
        <w:t>Technical Skills</w:t>
      </w:r>
    </w:p>
    <w:p w:rsidR="00D84034" w:rsidRPr="00C1672A" w:rsidRDefault="00D84034" w:rsidP="003272E2">
      <w:pPr>
        <w:pStyle w:val="ListParagraph"/>
        <w:numPr>
          <w:ilvl w:val="0"/>
          <w:numId w:val="1"/>
        </w:numPr>
        <w:spacing w:before="120" w:after="0" w:line="240" w:lineRule="auto"/>
        <w:jc w:val="both"/>
      </w:pPr>
      <w:r w:rsidRPr="00C1672A">
        <w:t>Management Tools</w:t>
      </w:r>
      <w:r w:rsidRPr="00C1672A">
        <w:tab/>
      </w:r>
      <w:r w:rsidRPr="00C1672A">
        <w:tab/>
        <w:t xml:space="preserve">JIRA, HP ALM (Quality Center), Rational DOORS, and SharePoint </w:t>
      </w:r>
    </w:p>
    <w:p w:rsidR="00D84034" w:rsidRPr="00C1672A" w:rsidRDefault="00D84034" w:rsidP="00716305">
      <w:pPr>
        <w:pStyle w:val="ListParagraph"/>
        <w:numPr>
          <w:ilvl w:val="0"/>
          <w:numId w:val="1"/>
        </w:numPr>
        <w:spacing w:after="0" w:line="240" w:lineRule="auto"/>
        <w:jc w:val="both"/>
      </w:pPr>
      <w:r w:rsidRPr="00C1672A">
        <w:t>SDLC Techniques</w:t>
      </w:r>
      <w:r w:rsidRPr="00C1672A">
        <w:tab/>
      </w:r>
      <w:r w:rsidRPr="00C1672A">
        <w:tab/>
        <w:t>Waterfall, Agile, Scrum, and Iterative methods</w:t>
      </w:r>
    </w:p>
    <w:p w:rsidR="00D84034" w:rsidRPr="00C1672A" w:rsidRDefault="00D84034" w:rsidP="003272E2">
      <w:pPr>
        <w:pStyle w:val="ListParagraph"/>
        <w:numPr>
          <w:ilvl w:val="0"/>
          <w:numId w:val="1"/>
        </w:numPr>
        <w:spacing w:after="0" w:line="240" w:lineRule="auto"/>
        <w:jc w:val="both"/>
      </w:pPr>
      <w:r w:rsidRPr="00C1672A">
        <w:t>HealthCare Technologies</w:t>
      </w:r>
      <w:r w:rsidRPr="00C1672A">
        <w:tab/>
        <w:t>Facets 4.31, EDI 837, 835, 834 transactions</w:t>
      </w:r>
    </w:p>
    <w:p w:rsidR="00D84034" w:rsidRPr="00C1672A" w:rsidRDefault="00D84034" w:rsidP="00716305">
      <w:pPr>
        <w:pStyle w:val="ListParagraph"/>
        <w:numPr>
          <w:ilvl w:val="0"/>
          <w:numId w:val="1"/>
        </w:numPr>
        <w:spacing w:after="0" w:line="240" w:lineRule="auto"/>
        <w:jc w:val="both"/>
      </w:pPr>
      <w:r w:rsidRPr="00C1672A">
        <w:t>Microsoft Tool</w:t>
      </w:r>
      <w:r w:rsidRPr="00C1672A">
        <w:tab/>
      </w:r>
      <w:r w:rsidRPr="00C1672A">
        <w:tab/>
      </w:r>
      <w:r w:rsidRPr="00C1672A">
        <w:tab/>
        <w:t>MS-Visio, MS-Project, and MS-office</w:t>
      </w:r>
      <w:r w:rsidRPr="00C1672A">
        <w:tab/>
      </w:r>
      <w:r w:rsidRPr="00C1672A">
        <w:tab/>
      </w:r>
    </w:p>
    <w:p w:rsidR="00D84034" w:rsidRPr="00C1672A" w:rsidRDefault="00D84034" w:rsidP="00716305">
      <w:pPr>
        <w:pStyle w:val="ListParagraph"/>
        <w:numPr>
          <w:ilvl w:val="0"/>
          <w:numId w:val="1"/>
        </w:numPr>
        <w:spacing w:after="0" w:line="240" w:lineRule="auto"/>
        <w:jc w:val="both"/>
      </w:pPr>
      <w:r w:rsidRPr="00C1672A">
        <w:t>Standards</w:t>
      </w:r>
      <w:r w:rsidRPr="00C1672A">
        <w:tab/>
      </w:r>
      <w:r w:rsidRPr="00C1672A">
        <w:tab/>
      </w:r>
      <w:r w:rsidRPr="00C1672A">
        <w:tab/>
        <w:t>ITIL and PMI</w:t>
      </w:r>
    </w:p>
    <w:p w:rsidR="00D84034" w:rsidRPr="00C1672A" w:rsidRDefault="00D84034" w:rsidP="00716305">
      <w:pPr>
        <w:pStyle w:val="ListParagraph"/>
        <w:numPr>
          <w:ilvl w:val="0"/>
          <w:numId w:val="1"/>
        </w:numPr>
        <w:spacing w:after="0" w:line="240" w:lineRule="auto"/>
        <w:jc w:val="both"/>
      </w:pPr>
      <w:r w:rsidRPr="00C1672A">
        <w:t>Database</w:t>
      </w:r>
      <w:r w:rsidRPr="00C1672A">
        <w:tab/>
      </w:r>
      <w:r w:rsidRPr="00C1672A">
        <w:tab/>
      </w:r>
      <w:r w:rsidRPr="00C1672A">
        <w:tab/>
        <w:t>SQL 2012, RDBMS – Oracle 10g/12c</w:t>
      </w:r>
    </w:p>
    <w:p w:rsidR="00D84034" w:rsidRPr="005F10EB" w:rsidRDefault="00D84034" w:rsidP="003705BE">
      <w:pPr>
        <w:pStyle w:val="ListParagraph"/>
        <w:spacing w:after="0" w:line="240" w:lineRule="auto"/>
        <w:jc w:val="both"/>
        <w:rPr>
          <w:sz w:val="16"/>
          <w:szCs w:val="16"/>
        </w:rPr>
      </w:pPr>
    </w:p>
    <w:p w:rsidR="00D84034" w:rsidRPr="00C1672A" w:rsidRDefault="00D84034" w:rsidP="003705BE">
      <w:pPr>
        <w:pStyle w:val="ListParagraph"/>
        <w:suppressAutoHyphens/>
        <w:spacing w:after="60"/>
        <w:ind w:left="0" w:right="-58"/>
        <w:jc w:val="both"/>
        <w:rPr>
          <w:b/>
          <w:bCs/>
        </w:rPr>
      </w:pPr>
      <w:r w:rsidRPr="00C1672A">
        <w:rPr>
          <w:b/>
          <w:bCs/>
          <w:u w:val="single"/>
          <w:shd w:val="clear" w:color="auto" w:fill="FFFFFF"/>
        </w:rPr>
        <w:t>Certifications</w:t>
      </w:r>
    </w:p>
    <w:p w:rsidR="00D84034" w:rsidRPr="00C1672A" w:rsidRDefault="00D84034" w:rsidP="00716305">
      <w:pPr>
        <w:pStyle w:val="ListParagraph"/>
        <w:numPr>
          <w:ilvl w:val="0"/>
          <w:numId w:val="24"/>
        </w:numPr>
        <w:suppressAutoHyphens/>
        <w:spacing w:after="0" w:line="240" w:lineRule="auto"/>
        <w:ind w:left="720" w:right="-58"/>
        <w:jc w:val="both"/>
      </w:pPr>
      <w:r w:rsidRPr="00C1672A">
        <w:t>ITIL Foundation Level</w:t>
      </w:r>
    </w:p>
    <w:p w:rsidR="00D84034" w:rsidRPr="00C1672A" w:rsidRDefault="00D84034" w:rsidP="00716305">
      <w:pPr>
        <w:pStyle w:val="ListParagraph"/>
        <w:numPr>
          <w:ilvl w:val="0"/>
          <w:numId w:val="24"/>
        </w:numPr>
        <w:suppressAutoHyphens/>
        <w:spacing w:after="0" w:line="240" w:lineRule="auto"/>
        <w:ind w:left="720" w:right="-58"/>
        <w:jc w:val="both"/>
      </w:pPr>
      <w:r w:rsidRPr="00C1672A">
        <w:t>Microsoft Certified System Engineer (MCSE)</w:t>
      </w:r>
    </w:p>
    <w:p w:rsidR="00D84034" w:rsidRDefault="00D84034" w:rsidP="00716305">
      <w:pPr>
        <w:pStyle w:val="ListParagraph"/>
        <w:numPr>
          <w:ilvl w:val="0"/>
          <w:numId w:val="24"/>
        </w:numPr>
        <w:suppressAutoHyphens/>
        <w:spacing w:after="0" w:line="240" w:lineRule="auto"/>
        <w:ind w:left="720" w:right="-58"/>
        <w:jc w:val="both"/>
      </w:pPr>
      <w:r w:rsidRPr="00C1672A">
        <w:t>Cisco Certified Network Associate (CCNA)</w:t>
      </w:r>
    </w:p>
    <w:p w:rsidR="00D84034" w:rsidRDefault="00D84034" w:rsidP="008F67A7">
      <w:pPr>
        <w:pStyle w:val="ListParagraph"/>
        <w:spacing w:after="0" w:line="240" w:lineRule="auto"/>
        <w:ind w:left="0"/>
        <w:jc w:val="both"/>
        <w:rPr>
          <w:b/>
          <w:bCs/>
          <w:u w:val="single"/>
        </w:rPr>
      </w:pPr>
      <w:r w:rsidRPr="00C1672A">
        <w:rPr>
          <w:b/>
          <w:bCs/>
          <w:u w:val="single"/>
        </w:rPr>
        <w:t>Professional Experiences</w:t>
      </w:r>
    </w:p>
    <w:p w:rsidR="00D84034" w:rsidRPr="00C1672A" w:rsidRDefault="00D84034" w:rsidP="008F67A7">
      <w:pPr>
        <w:pStyle w:val="ListParagraph"/>
        <w:spacing w:after="0" w:line="240" w:lineRule="auto"/>
        <w:ind w:left="0"/>
        <w:jc w:val="both"/>
        <w:rPr>
          <w:b/>
          <w:bCs/>
        </w:rPr>
      </w:pPr>
    </w:p>
    <w:p w:rsidR="00D84034" w:rsidRDefault="00D84034" w:rsidP="00E67BB3">
      <w:pPr>
        <w:spacing w:after="0" w:line="240" w:lineRule="auto"/>
        <w:jc w:val="both"/>
        <w:rPr>
          <w:b/>
          <w:bCs/>
        </w:rPr>
      </w:pPr>
      <w:r w:rsidRPr="00C1672A">
        <w:rPr>
          <w:b/>
          <w:bCs/>
        </w:rPr>
        <w:t xml:space="preserve">UBS Financial Services, Troy, </w:t>
      </w:r>
      <w:r>
        <w:rPr>
          <w:b/>
          <w:bCs/>
        </w:rPr>
        <w:t>MI</w:t>
      </w:r>
      <w:r>
        <w:rPr>
          <w:b/>
          <w:bCs/>
        </w:rPr>
        <w:tab/>
      </w:r>
      <w:r>
        <w:rPr>
          <w:b/>
          <w:bCs/>
        </w:rPr>
        <w:tab/>
      </w:r>
      <w:r>
        <w:rPr>
          <w:b/>
          <w:bCs/>
        </w:rPr>
        <w:tab/>
      </w:r>
      <w:r>
        <w:rPr>
          <w:b/>
          <w:bCs/>
        </w:rPr>
        <w:tab/>
      </w:r>
      <w:r>
        <w:rPr>
          <w:b/>
          <w:bCs/>
        </w:rPr>
        <w:tab/>
      </w:r>
      <w:r>
        <w:rPr>
          <w:b/>
          <w:bCs/>
        </w:rPr>
        <w:tab/>
      </w:r>
      <w:r>
        <w:rPr>
          <w:b/>
          <w:bCs/>
        </w:rPr>
        <w:tab/>
      </w:r>
      <w:r>
        <w:rPr>
          <w:b/>
          <w:bCs/>
        </w:rPr>
        <w:tab/>
        <w:t xml:space="preserve">            </w:t>
      </w:r>
      <w:r w:rsidRPr="00C822C8">
        <w:rPr>
          <w:b/>
          <w:bCs/>
        </w:rPr>
        <w:t xml:space="preserve">Oct’16 – Present </w:t>
      </w:r>
    </w:p>
    <w:p w:rsidR="00D84034" w:rsidRPr="00C1672A" w:rsidRDefault="00D84034" w:rsidP="00E67BB3">
      <w:pPr>
        <w:spacing w:after="0" w:line="240" w:lineRule="auto"/>
        <w:jc w:val="both"/>
        <w:rPr>
          <w:b/>
          <w:bCs/>
        </w:rPr>
      </w:pPr>
      <w:r>
        <w:rPr>
          <w:b/>
          <w:bCs/>
        </w:rPr>
        <w:t xml:space="preserve">Sr. </w:t>
      </w:r>
      <w:r w:rsidRPr="00C1672A">
        <w:rPr>
          <w:b/>
          <w:bCs/>
        </w:rPr>
        <w:t>Business Analyst</w:t>
      </w:r>
      <w:r>
        <w:rPr>
          <w:b/>
          <w:bCs/>
        </w:rPr>
        <w:t>/Project Coordinator</w:t>
      </w:r>
    </w:p>
    <w:p w:rsidR="00D84034" w:rsidRPr="00C1672A" w:rsidRDefault="00D84034" w:rsidP="00E67BB3">
      <w:pPr>
        <w:spacing w:after="0" w:line="240" w:lineRule="auto"/>
        <w:jc w:val="both"/>
      </w:pPr>
      <w:r w:rsidRPr="005C4218">
        <w:rPr>
          <w:b/>
          <w:bCs/>
        </w:rPr>
        <w:t>Project</w:t>
      </w:r>
      <w:r w:rsidRPr="005C4218">
        <w:t>:</w:t>
      </w:r>
      <w:r w:rsidRPr="00C1672A">
        <w:t xml:space="preserve"> Risk management application used to assess market risk involved in performing any primary and secondary market transactions including buying and selling of stocks, bonds and other financial instruments. The risk management application had various modules including market analysis through Bloomberg feed, past and future trend analysis, graphs,</w:t>
      </w:r>
      <w:r w:rsidRPr="00C1672A">
        <w:rPr>
          <w:b/>
          <w:bCs/>
        </w:rPr>
        <w:t xml:space="preserve"> </w:t>
      </w:r>
      <w:r w:rsidRPr="00C1672A">
        <w:t>Identify Liquidity Risks, Counterparty Risk, Market Risk, and Credit Risk associated with capital market instruments. The project also involved a data wareho</w:t>
      </w:r>
      <w:bookmarkStart w:id="0" w:name="_GoBack"/>
      <w:bookmarkEnd w:id="0"/>
      <w:r w:rsidRPr="00C1672A">
        <w:t xml:space="preserve">use initiative wherein the data elements in source databases of multiple applications were loaded into data warehouse. </w:t>
      </w:r>
    </w:p>
    <w:p w:rsidR="00D84034" w:rsidRPr="00C1672A" w:rsidRDefault="00D84034" w:rsidP="00E67BB3">
      <w:pPr>
        <w:spacing w:before="120" w:after="0" w:line="240" w:lineRule="auto"/>
        <w:jc w:val="both"/>
        <w:rPr>
          <w:b/>
          <w:bCs/>
        </w:rPr>
      </w:pPr>
      <w:r w:rsidRPr="00C1672A">
        <w:rPr>
          <w:b/>
          <w:bCs/>
        </w:rPr>
        <w:t xml:space="preserve">Responsibilities: </w:t>
      </w:r>
    </w:p>
    <w:p w:rsidR="00D84034" w:rsidRPr="00C1672A" w:rsidRDefault="00D84034" w:rsidP="00E67BB3">
      <w:pPr>
        <w:numPr>
          <w:ilvl w:val="0"/>
          <w:numId w:val="29"/>
        </w:numPr>
        <w:spacing w:after="0" w:line="240" w:lineRule="auto"/>
        <w:ind w:left="900"/>
        <w:jc w:val="both"/>
      </w:pPr>
      <w:r w:rsidRPr="00C1672A">
        <w:t>Facilitated JAD sessions, brain storming sessions with the Busines</w:t>
      </w:r>
      <w:r>
        <w:t>s and the Technology team</w:t>
      </w:r>
      <w:r w:rsidRPr="00C1672A">
        <w:t>s</w:t>
      </w:r>
    </w:p>
    <w:p w:rsidR="00D84034" w:rsidRPr="00C1672A" w:rsidRDefault="00D84034" w:rsidP="00E67BB3">
      <w:pPr>
        <w:numPr>
          <w:ilvl w:val="0"/>
          <w:numId w:val="29"/>
        </w:numPr>
        <w:spacing w:after="0" w:line="240" w:lineRule="auto"/>
        <w:ind w:left="900"/>
        <w:jc w:val="both"/>
      </w:pPr>
      <w:r w:rsidRPr="00C1672A">
        <w:t>Designed and coauthored Business Requirement Documents (BRD), Functional Specifications Documents and Technical maps for Bloomberg terminal</w:t>
      </w:r>
    </w:p>
    <w:p w:rsidR="00D84034" w:rsidRPr="00C1672A" w:rsidRDefault="00D84034" w:rsidP="00E67BB3">
      <w:pPr>
        <w:numPr>
          <w:ilvl w:val="0"/>
          <w:numId w:val="29"/>
        </w:numPr>
        <w:spacing w:after="0" w:line="240" w:lineRule="auto"/>
        <w:ind w:left="900"/>
        <w:jc w:val="both"/>
      </w:pPr>
      <w:r w:rsidRPr="00C1672A">
        <w:t>Had responsibilities for translating BRD into functiona</w:t>
      </w:r>
      <w:r>
        <w:t>l specifications and test plans</w:t>
      </w:r>
      <w:r w:rsidRPr="00C1672A">
        <w:t xml:space="preserve"> </w:t>
      </w:r>
    </w:p>
    <w:p w:rsidR="00D84034" w:rsidRPr="00C1672A" w:rsidRDefault="00D84034" w:rsidP="00E67BB3">
      <w:pPr>
        <w:numPr>
          <w:ilvl w:val="0"/>
          <w:numId w:val="29"/>
        </w:numPr>
        <w:spacing w:after="0" w:line="240" w:lineRule="auto"/>
        <w:ind w:left="900"/>
        <w:jc w:val="both"/>
      </w:pPr>
      <w:r w:rsidRPr="00C1672A">
        <w:t xml:space="preserve">Recognized all </w:t>
      </w:r>
      <w:r>
        <w:t>market risk categories:</w:t>
      </w:r>
      <w:r w:rsidRPr="00C1672A">
        <w:t xml:space="preserve"> credit, liquidity, operational, compliance, reputational and Counterparty</w:t>
      </w:r>
    </w:p>
    <w:p w:rsidR="00D84034" w:rsidRDefault="00D84034" w:rsidP="00E67BB3">
      <w:pPr>
        <w:numPr>
          <w:ilvl w:val="0"/>
          <w:numId w:val="29"/>
        </w:numPr>
        <w:spacing w:after="0" w:line="240" w:lineRule="auto"/>
        <w:ind w:left="900"/>
        <w:jc w:val="both"/>
      </w:pPr>
      <w:r w:rsidRPr="00C1672A">
        <w:t xml:space="preserve">Prepared Graphical depictions of Narrative Use Cases, and created UML Models such as Data Model, Use Case Diagrams, and Flow Diagrams using MS </w:t>
      </w:r>
      <w:r>
        <w:t>–</w:t>
      </w:r>
      <w:r w:rsidRPr="00C1672A">
        <w:t xml:space="preserve"> Visio</w:t>
      </w:r>
    </w:p>
    <w:p w:rsidR="00D84034" w:rsidRPr="001349D4" w:rsidRDefault="00D84034" w:rsidP="00E67BB3">
      <w:pPr>
        <w:pStyle w:val="ListParagraph"/>
        <w:numPr>
          <w:ilvl w:val="0"/>
          <w:numId w:val="29"/>
        </w:numPr>
        <w:spacing w:after="0" w:line="240" w:lineRule="auto"/>
        <w:ind w:left="900"/>
        <w:jc w:val="both"/>
        <w:rPr>
          <w:color w:val="000000"/>
        </w:rPr>
      </w:pPr>
      <w:r w:rsidRPr="001349D4">
        <w:rPr>
          <w:color w:val="000000"/>
        </w:rPr>
        <w:t>Closely work</w:t>
      </w:r>
      <w:r>
        <w:rPr>
          <w:color w:val="000000"/>
        </w:rPr>
        <w:t>ed</w:t>
      </w:r>
      <w:r w:rsidRPr="001349D4">
        <w:rPr>
          <w:color w:val="000000"/>
        </w:rPr>
        <w:t xml:space="preserve"> with P</w:t>
      </w:r>
      <w:r>
        <w:rPr>
          <w:color w:val="000000"/>
        </w:rPr>
        <w:t xml:space="preserve">roject </w:t>
      </w:r>
      <w:r w:rsidRPr="001349D4">
        <w:rPr>
          <w:color w:val="000000"/>
        </w:rPr>
        <w:t>M</w:t>
      </w:r>
      <w:r>
        <w:rPr>
          <w:color w:val="000000"/>
        </w:rPr>
        <w:t>anager</w:t>
      </w:r>
      <w:r w:rsidRPr="001349D4">
        <w:rPr>
          <w:color w:val="000000"/>
        </w:rPr>
        <w:t xml:space="preserve"> in assessment of logical sequence of activities </w:t>
      </w:r>
    </w:p>
    <w:p w:rsidR="00D84034" w:rsidRDefault="00D84034" w:rsidP="00E67BB3">
      <w:pPr>
        <w:pStyle w:val="ListParagraph"/>
        <w:numPr>
          <w:ilvl w:val="0"/>
          <w:numId w:val="29"/>
        </w:numPr>
        <w:spacing w:after="0" w:line="240" w:lineRule="auto"/>
        <w:ind w:left="900"/>
        <w:jc w:val="both"/>
        <w:rPr>
          <w:color w:val="000000"/>
        </w:rPr>
      </w:pPr>
      <w:r w:rsidRPr="001349D4">
        <w:rPr>
          <w:color w:val="000000"/>
        </w:rPr>
        <w:t>Participated in estimation of resource activity and estimation of activity duration</w:t>
      </w:r>
    </w:p>
    <w:p w:rsidR="00D84034" w:rsidRPr="001349D4" w:rsidRDefault="00D84034" w:rsidP="00E67BB3">
      <w:pPr>
        <w:pStyle w:val="ListParagraph"/>
        <w:numPr>
          <w:ilvl w:val="0"/>
          <w:numId w:val="29"/>
        </w:numPr>
        <w:spacing w:after="0" w:line="240" w:lineRule="auto"/>
        <w:ind w:left="900"/>
        <w:jc w:val="both"/>
        <w:rPr>
          <w:color w:val="000000"/>
        </w:rPr>
      </w:pPr>
      <w:r>
        <w:rPr>
          <w:color w:val="000000"/>
        </w:rPr>
        <w:t>Assisted PM in scheduling project in MS-Project, and risk management with uncertainty in the schedule</w:t>
      </w:r>
    </w:p>
    <w:p w:rsidR="00D84034" w:rsidRDefault="00D84034" w:rsidP="00E67BB3">
      <w:pPr>
        <w:numPr>
          <w:ilvl w:val="0"/>
          <w:numId w:val="29"/>
        </w:numPr>
        <w:spacing w:after="0" w:line="240" w:lineRule="auto"/>
        <w:ind w:left="900"/>
        <w:jc w:val="both"/>
      </w:pPr>
      <w:r w:rsidRPr="00E37520">
        <w:t xml:space="preserve">Involved in Business Meetings to discuss requirement, design, and planning on different levels of Testing </w:t>
      </w:r>
    </w:p>
    <w:p w:rsidR="00D84034" w:rsidRPr="001349D4" w:rsidRDefault="00D84034" w:rsidP="00E67BB3">
      <w:pPr>
        <w:pStyle w:val="ListParagraph"/>
        <w:numPr>
          <w:ilvl w:val="0"/>
          <w:numId w:val="29"/>
        </w:numPr>
        <w:spacing w:after="0" w:line="240" w:lineRule="auto"/>
        <w:ind w:left="900"/>
        <w:jc w:val="both"/>
        <w:rPr>
          <w:color w:val="000000"/>
        </w:rPr>
      </w:pPr>
      <w:r w:rsidRPr="001349D4">
        <w:rPr>
          <w:color w:val="000000"/>
        </w:rPr>
        <w:t>Assisted in preparing stak</w:t>
      </w:r>
      <w:r>
        <w:rPr>
          <w:color w:val="000000"/>
        </w:rPr>
        <w:t xml:space="preserve">eholder register and controlling </w:t>
      </w:r>
      <w:r w:rsidRPr="001349D4">
        <w:rPr>
          <w:color w:val="000000"/>
        </w:rPr>
        <w:t>stakeholder engagement</w:t>
      </w:r>
    </w:p>
    <w:p w:rsidR="00D84034" w:rsidRPr="00C1672A" w:rsidRDefault="00D84034" w:rsidP="00E67BB3">
      <w:pPr>
        <w:numPr>
          <w:ilvl w:val="0"/>
          <w:numId w:val="29"/>
        </w:numPr>
        <w:spacing w:after="0" w:line="240" w:lineRule="auto"/>
        <w:ind w:left="900"/>
        <w:jc w:val="both"/>
      </w:pPr>
      <w:r>
        <w:t>Documented the Requirement Traceability M</w:t>
      </w:r>
      <w:r w:rsidRPr="00C1672A">
        <w:t>atrix (RTM) and analyzed test data</w:t>
      </w:r>
    </w:p>
    <w:p w:rsidR="00D84034" w:rsidRPr="00C1672A" w:rsidRDefault="00D84034" w:rsidP="00E67BB3">
      <w:pPr>
        <w:numPr>
          <w:ilvl w:val="0"/>
          <w:numId w:val="29"/>
        </w:numPr>
        <w:spacing w:after="0" w:line="240" w:lineRule="auto"/>
        <w:ind w:left="900"/>
        <w:jc w:val="both"/>
      </w:pPr>
      <w:r w:rsidRPr="00C1672A">
        <w:t xml:space="preserve">Used SharePoint to store the </w:t>
      </w:r>
      <w:r>
        <w:t>documents</w:t>
      </w:r>
      <w:r w:rsidRPr="00C1672A">
        <w:t xml:space="preserve"> and review the documents with different user groups</w:t>
      </w:r>
    </w:p>
    <w:p w:rsidR="00D84034" w:rsidRPr="00E37520" w:rsidRDefault="00D84034" w:rsidP="00E67BB3">
      <w:pPr>
        <w:numPr>
          <w:ilvl w:val="0"/>
          <w:numId w:val="29"/>
        </w:numPr>
        <w:spacing w:after="0" w:line="240" w:lineRule="auto"/>
        <w:ind w:left="900"/>
        <w:jc w:val="both"/>
      </w:pPr>
      <w:r w:rsidRPr="00E37520">
        <w:t xml:space="preserve">Administered development and test environment for ongoing system modification </w:t>
      </w:r>
    </w:p>
    <w:p w:rsidR="00D84034" w:rsidRPr="00C1672A" w:rsidRDefault="00D84034" w:rsidP="00E67BB3">
      <w:pPr>
        <w:numPr>
          <w:ilvl w:val="0"/>
          <w:numId w:val="29"/>
        </w:numPr>
        <w:spacing w:after="0" w:line="240" w:lineRule="auto"/>
        <w:ind w:left="900"/>
        <w:jc w:val="both"/>
      </w:pPr>
      <w:r w:rsidRPr="00C1672A">
        <w:t xml:space="preserve">Assisted in Test Plans for UAT testing and authored User Training Documentation </w:t>
      </w:r>
    </w:p>
    <w:p w:rsidR="00D84034" w:rsidRPr="00C1672A" w:rsidRDefault="00D84034" w:rsidP="00E67BB3">
      <w:pPr>
        <w:spacing w:after="0" w:line="240" w:lineRule="auto"/>
        <w:jc w:val="both"/>
      </w:pPr>
      <w:r w:rsidRPr="00C1672A">
        <w:rPr>
          <w:b/>
          <w:bCs/>
        </w:rPr>
        <w:t xml:space="preserve">Environment: </w:t>
      </w:r>
      <w:r w:rsidRPr="00C1672A">
        <w:t xml:space="preserve">MS Project Plan, MS Office, </w:t>
      </w:r>
      <w:r w:rsidRPr="00C1672A">
        <w:rPr>
          <w:shd w:val="clear" w:color="auto" w:fill="FFFFFF"/>
        </w:rPr>
        <w:t>VB,</w:t>
      </w:r>
      <w:r w:rsidRPr="00C1672A">
        <w:t xml:space="preserve"> HTML, JavaScript,</w:t>
      </w:r>
      <w:r w:rsidRPr="00C1672A">
        <w:rPr>
          <w:b/>
          <w:bCs/>
        </w:rPr>
        <w:t xml:space="preserve"> </w:t>
      </w:r>
      <w:r w:rsidRPr="00C1672A">
        <w:t>MS Visio, SQL, and HP ALM</w:t>
      </w:r>
    </w:p>
    <w:p w:rsidR="00D84034" w:rsidRDefault="00D84034" w:rsidP="00C1672A">
      <w:pPr>
        <w:pStyle w:val="ListParagraph"/>
        <w:spacing w:after="0" w:line="240" w:lineRule="auto"/>
        <w:ind w:left="0"/>
        <w:jc w:val="both"/>
        <w:rPr>
          <w:b/>
          <w:bCs/>
        </w:rPr>
      </w:pPr>
    </w:p>
    <w:p w:rsidR="00D84034" w:rsidRPr="00C822C8" w:rsidRDefault="00D84034" w:rsidP="00E67BB3">
      <w:pPr>
        <w:spacing w:after="0" w:line="240" w:lineRule="auto"/>
        <w:jc w:val="both"/>
        <w:rPr>
          <w:b/>
          <w:bCs/>
          <w:smallCaps/>
        </w:rPr>
      </w:pPr>
      <w:r w:rsidRPr="00792E68">
        <w:rPr>
          <w:b/>
          <w:bCs/>
        </w:rPr>
        <w:t>Coast Healthcare</w:t>
      </w:r>
      <w:r>
        <w:rPr>
          <w:b/>
          <w:bCs/>
        </w:rPr>
        <w:t>, Los A</w:t>
      </w:r>
      <w:r w:rsidRPr="00792E68">
        <w:rPr>
          <w:b/>
          <w:bCs/>
        </w:rPr>
        <w:t>ngeles</w:t>
      </w:r>
      <w:r w:rsidRPr="00C1672A">
        <w:rPr>
          <w:b/>
          <w:bCs/>
        </w:rPr>
        <w:t xml:space="preserve">, </w:t>
      </w:r>
      <w:r>
        <w:rPr>
          <w:b/>
          <w:bCs/>
        </w:rPr>
        <w:t>CA</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Pr>
          <w:b/>
          <w:bCs/>
        </w:rPr>
        <w:tab/>
      </w:r>
      <w:r>
        <w:rPr>
          <w:b/>
          <w:bCs/>
        </w:rPr>
        <w:tab/>
        <w:t>Apr</w:t>
      </w:r>
      <w:r w:rsidRPr="00C822C8">
        <w:rPr>
          <w:b/>
          <w:bCs/>
        </w:rPr>
        <w:t>’15 - Oct’16</w:t>
      </w:r>
      <w:r w:rsidRPr="00C1672A">
        <w:rPr>
          <w:b/>
          <w:bCs/>
        </w:rPr>
        <w:tab/>
        <w:t xml:space="preserve">    </w:t>
      </w:r>
      <w:r>
        <w:rPr>
          <w:b/>
          <w:bCs/>
        </w:rPr>
        <w:t xml:space="preserve">     </w:t>
      </w:r>
      <w:r w:rsidRPr="00C1672A">
        <w:rPr>
          <w:b/>
          <w:bCs/>
        </w:rPr>
        <w:t xml:space="preserve">    </w:t>
      </w:r>
    </w:p>
    <w:p w:rsidR="00D84034" w:rsidRPr="00C1672A" w:rsidRDefault="00D84034" w:rsidP="008F67A7">
      <w:pPr>
        <w:pStyle w:val="ListParagraph"/>
        <w:spacing w:after="0" w:line="240" w:lineRule="auto"/>
        <w:ind w:left="0"/>
        <w:jc w:val="both"/>
        <w:rPr>
          <w:b/>
          <w:bCs/>
        </w:rPr>
      </w:pPr>
      <w:r w:rsidRPr="00C1672A">
        <w:rPr>
          <w:b/>
          <w:bCs/>
        </w:rPr>
        <w:t>Sr. Business Quality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rsidR="00D84034" w:rsidRPr="005C4218" w:rsidRDefault="00D84034" w:rsidP="005C4218">
      <w:pPr>
        <w:spacing w:line="240" w:lineRule="auto"/>
        <w:jc w:val="both"/>
      </w:pPr>
      <w:r w:rsidRPr="005C4218">
        <w:rPr>
          <w:b/>
          <w:bCs/>
        </w:rPr>
        <w:t>Project</w:t>
      </w:r>
      <w:r w:rsidRPr="005C4218">
        <w:t>:</w:t>
      </w:r>
      <w:r w:rsidRPr="00C1672A">
        <w:t xml:space="preserve"> </w:t>
      </w:r>
      <w:r w:rsidRPr="005C4218">
        <w:t>Coast Healthcare developed a software suite to equip partners and providers with the tools they needed to care effectively and efficiently for their members. The ultimate purpose of this software was to improve quality of care, reduce cost of care, identify problems and automate the preventive care planning, and enhance the experience of the members. Some of its main modules were: Disease Management (DM), Case Management (CM), Utilization Management (UM), population health management, and Medication Therapy Management (MTM). Also, the Reporting Tool was used to query, print, list the patient-care information, and display tracking reports.</w:t>
      </w:r>
    </w:p>
    <w:p w:rsidR="00D84034" w:rsidRPr="00C1672A" w:rsidRDefault="00D84034" w:rsidP="00E67BB3">
      <w:pPr>
        <w:spacing w:after="0" w:line="240" w:lineRule="auto"/>
        <w:jc w:val="both"/>
        <w:rPr>
          <w:b/>
          <w:bCs/>
        </w:rPr>
      </w:pPr>
      <w:r w:rsidRPr="00C1672A">
        <w:rPr>
          <w:b/>
          <w:bCs/>
        </w:rPr>
        <w:t>Responsibilities:</w:t>
      </w:r>
    </w:p>
    <w:p w:rsidR="00D84034" w:rsidRPr="00C1672A" w:rsidRDefault="00D84034" w:rsidP="00E67BB3">
      <w:pPr>
        <w:pStyle w:val="ListParagraph"/>
        <w:numPr>
          <w:ilvl w:val="0"/>
          <w:numId w:val="14"/>
        </w:numPr>
        <w:spacing w:after="0" w:line="240" w:lineRule="auto"/>
        <w:ind w:left="907"/>
        <w:jc w:val="both"/>
        <w:rPr>
          <w:shd w:val="clear" w:color="auto" w:fill="FFFFFF"/>
        </w:rPr>
      </w:pPr>
      <w:r w:rsidRPr="00C1672A">
        <w:rPr>
          <w:shd w:val="clear" w:color="auto" w:fill="FFFFFF"/>
        </w:rPr>
        <w:t xml:space="preserve">Organized workshops with Subject Matter Experts to obtain domain level information </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Deve</w:t>
      </w:r>
      <w:r>
        <w:rPr>
          <w:shd w:val="clear" w:color="auto" w:fill="FFFFFF"/>
        </w:rPr>
        <w:t>loped a vision plan that define</w:t>
      </w:r>
      <w:r w:rsidRPr="00C1672A">
        <w:rPr>
          <w:shd w:val="clear" w:color="auto" w:fill="FFFFFF"/>
        </w:rPr>
        <w:t xml:space="preserve"> the primary goals and objectives of the project</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Identified actors and use cases to create use case diagrams to describe the behavior of the system</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Collected functional requirements from system users and prepared business requirement documents </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Created data, functional and quality requirements</w:t>
      </w:r>
    </w:p>
    <w:p w:rsidR="00D84034" w:rsidRPr="00C1672A" w:rsidRDefault="00D84034" w:rsidP="004D0694">
      <w:pPr>
        <w:pStyle w:val="BodyText"/>
        <w:numPr>
          <w:ilvl w:val="0"/>
          <w:numId w:val="14"/>
        </w:numPr>
        <w:tabs>
          <w:tab w:val="clear" w:pos="360"/>
          <w:tab w:val="clear" w:pos="720"/>
          <w:tab w:val="clear" w:pos="5760"/>
          <w:tab w:val="clear" w:pos="10224"/>
        </w:tabs>
        <w:autoSpaceDE w:val="0"/>
        <w:ind w:left="900"/>
        <w:rPr>
          <w:rFonts w:ascii="Calibri" w:hAnsi="Calibri" w:cs="Calibri"/>
          <w:sz w:val="22"/>
          <w:szCs w:val="22"/>
          <w:shd w:val="clear" w:color="auto" w:fill="FFFFFF"/>
          <w:lang w:val="en-US" w:eastAsia="en-US"/>
        </w:rPr>
      </w:pPr>
      <w:r w:rsidRPr="00C1672A">
        <w:rPr>
          <w:rFonts w:ascii="Calibri" w:hAnsi="Calibri" w:cs="Calibri"/>
          <w:sz w:val="22"/>
          <w:szCs w:val="22"/>
          <w:shd w:val="clear" w:color="auto" w:fill="FFFFFF"/>
          <w:lang w:val="en-US" w:eastAsia="en-US"/>
        </w:rPr>
        <w:t>Supported to encounter business doubts all phases of both SDLC and STLC</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Involved in version control management for storage and distribution of documentation </w:t>
      </w:r>
    </w:p>
    <w:p w:rsidR="00D84034" w:rsidRPr="00C1672A" w:rsidRDefault="00D84034" w:rsidP="004D0694">
      <w:pPr>
        <w:pStyle w:val="ListParagraph"/>
        <w:numPr>
          <w:ilvl w:val="0"/>
          <w:numId w:val="14"/>
        </w:numPr>
        <w:spacing w:after="0" w:line="240" w:lineRule="auto"/>
        <w:ind w:left="900"/>
        <w:jc w:val="both"/>
      </w:pPr>
      <w:r w:rsidRPr="00C1672A">
        <w:t>Prepared Timeline Charts,</w:t>
      </w:r>
      <w:r>
        <w:t xml:space="preserve"> RTM,</w:t>
      </w:r>
      <w:r w:rsidRPr="00C1672A">
        <w:t xml:space="preserve"> and DTM (Deliverables Traceability Matrix)</w:t>
      </w:r>
    </w:p>
    <w:p w:rsidR="00D84034" w:rsidRPr="00C1672A" w:rsidRDefault="00D84034" w:rsidP="004D0694">
      <w:pPr>
        <w:pStyle w:val="ListParagraph"/>
        <w:numPr>
          <w:ilvl w:val="0"/>
          <w:numId w:val="14"/>
        </w:numPr>
        <w:spacing w:after="0" w:line="240" w:lineRule="auto"/>
        <w:ind w:left="900"/>
        <w:jc w:val="both"/>
        <w:rPr>
          <w:shd w:val="clear" w:color="auto" w:fill="FFFFFF"/>
        </w:rPr>
      </w:pPr>
      <w:r>
        <w:rPr>
          <w:shd w:val="clear" w:color="auto" w:fill="FFFFFF"/>
        </w:rPr>
        <w:t xml:space="preserve">Documented </w:t>
      </w:r>
      <w:r w:rsidRPr="00C1672A">
        <w:rPr>
          <w:shd w:val="clear" w:color="auto" w:fill="FFFFFF"/>
        </w:rPr>
        <w:t xml:space="preserve">workflow of the application with various Screenshots </w:t>
      </w:r>
    </w:p>
    <w:p w:rsidR="00D84034" w:rsidRPr="00C1672A" w:rsidRDefault="00D84034" w:rsidP="004D0694">
      <w:pPr>
        <w:pStyle w:val="ListParagraph"/>
        <w:numPr>
          <w:ilvl w:val="0"/>
          <w:numId w:val="14"/>
        </w:numPr>
        <w:spacing w:after="0" w:line="240" w:lineRule="auto"/>
        <w:ind w:left="900"/>
        <w:jc w:val="both"/>
        <w:rPr>
          <w:shd w:val="clear" w:color="auto" w:fill="FFFFFF"/>
        </w:rPr>
      </w:pPr>
      <w:r w:rsidRPr="00C1672A">
        <w:rPr>
          <w:shd w:val="clear" w:color="auto" w:fill="FFFFFF"/>
        </w:rPr>
        <w:t xml:space="preserve">Validated technical designs created by </w:t>
      </w:r>
      <w:r>
        <w:rPr>
          <w:shd w:val="clear" w:color="auto" w:fill="FFFFFF"/>
        </w:rPr>
        <w:t>technical teams</w:t>
      </w:r>
      <w:r w:rsidRPr="00C1672A">
        <w:rPr>
          <w:shd w:val="clear" w:color="auto" w:fill="FFFFFF"/>
        </w:rPr>
        <w:t xml:space="preserve"> against functional specifications</w:t>
      </w:r>
    </w:p>
    <w:p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Reviewed system-testing results with</w:t>
      </w:r>
      <w:r>
        <w:rPr>
          <w:shd w:val="clear" w:color="auto" w:fill="FFFFFF"/>
        </w:rPr>
        <w:t xml:space="preserve"> the project and technical teams</w:t>
      </w:r>
    </w:p>
    <w:p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Provided support to the business during the User Acceptance Testing (UAT)</w:t>
      </w:r>
    </w:p>
    <w:p w:rsidR="00D84034" w:rsidRPr="00C1672A" w:rsidRDefault="00D84034" w:rsidP="001349D4">
      <w:pPr>
        <w:pStyle w:val="ListParagraph"/>
        <w:numPr>
          <w:ilvl w:val="0"/>
          <w:numId w:val="14"/>
        </w:numPr>
        <w:spacing w:after="0" w:line="240" w:lineRule="auto"/>
        <w:ind w:left="900"/>
        <w:jc w:val="both"/>
        <w:rPr>
          <w:shd w:val="clear" w:color="auto" w:fill="FFFFFF"/>
        </w:rPr>
      </w:pPr>
      <w:r w:rsidRPr="00C1672A">
        <w:rPr>
          <w:shd w:val="clear" w:color="auto" w:fill="FFFFFF"/>
        </w:rPr>
        <w:t>Reviewed the UAT Results to identify defects and enhancement request from the Users</w:t>
      </w:r>
    </w:p>
    <w:p w:rsidR="00D84034" w:rsidRPr="00C1672A" w:rsidRDefault="00D84034" w:rsidP="00B83D5E">
      <w:pPr>
        <w:spacing w:after="0" w:line="240" w:lineRule="auto"/>
        <w:jc w:val="both"/>
      </w:pPr>
      <w:r w:rsidRPr="00C1672A">
        <w:rPr>
          <w:b/>
          <w:bCs/>
        </w:rPr>
        <w:t>Environment:</w:t>
      </w:r>
      <w:r w:rsidRPr="00C1672A">
        <w:t xml:space="preserve"> MS Project Plan, MS Office, VB, HTML, JavaScript,</w:t>
      </w:r>
      <w:r w:rsidRPr="00C1672A">
        <w:rPr>
          <w:b/>
          <w:bCs/>
        </w:rPr>
        <w:t xml:space="preserve"> </w:t>
      </w:r>
      <w:r w:rsidRPr="00C1672A">
        <w:t>MS Visio, SQL, and HP ALM</w:t>
      </w:r>
    </w:p>
    <w:p w:rsidR="00D84034" w:rsidRPr="00C1672A" w:rsidRDefault="00D84034" w:rsidP="005F10EB">
      <w:pPr>
        <w:pStyle w:val="ListParagraph"/>
        <w:spacing w:after="0" w:line="240" w:lineRule="auto"/>
        <w:ind w:left="0"/>
        <w:jc w:val="both"/>
      </w:pPr>
      <w:r w:rsidRPr="00C1672A">
        <w:rPr>
          <w:b/>
          <w:bCs/>
        </w:rPr>
        <w:t>Health Plus, New York, NY</w:t>
      </w:r>
      <w:r w:rsidRPr="005F10EB">
        <w:rPr>
          <w:b/>
          <w:bCs/>
          <w:smallCaps/>
        </w:rPr>
        <w:t xml:space="preserve"> </w:t>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r>
      <w:r>
        <w:rPr>
          <w:b/>
          <w:bCs/>
          <w:smallCaps/>
        </w:rPr>
        <w:tab/>
        <w:t xml:space="preserve">              </w:t>
      </w:r>
      <w:r>
        <w:rPr>
          <w:b/>
          <w:bCs/>
        </w:rPr>
        <w:t xml:space="preserve">Aug’14 – Apr </w:t>
      </w:r>
      <w:r w:rsidRPr="00C822C8">
        <w:rPr>
          <w:b/>
          <w:bCs/>
        </w:rPr>
        <w:t>’15</w:t>
      </w:r>
    </w:p>
    <w:p w:rsidR="00D84034" w:rsidRPr="00C1672A" w:rsidRDefault="00D84034" w:rsidP="002C3AF5">
      <w:pPr>
        <w:pStyle w:val="ListParagraph"/>
        <w:spacing w:after="0" w:line="240" w:lineRule="auto"/>
        <w:ind w:left="0"/>
        <w:jc w:val="both"/>
      </w:pPr>
      <w:r w:rsidRPr="00C1672A">
        <w:rPr>
          <w:b/>
          <w:bCs/>
        </w:rPr>
        <w:t xml:space="preserve">Sr. Business Analyst/Project Coordinator </w:t>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r>
      <w:r w:rsidRPr="00C1672A">
        <w:rPr>
          <w:b/>
          <w:bCs/>
          <w:smallCaps/>
        </w:rPr>
        <w:tab/>
        <w:t xml:space="preserve">          </w:t>
      </w:r>
    </w:p>
    <w:p w:rsidR="00D84034" w:rsidRPr="00C1672A" w:rsidRDefault="00D84034" w:rsidP="006F1047">
      <w:pPr>
        <w:spacing w:after="0" w:line="240" w:lineRule="auto"/>
        <w:jc w:val="both"/>
        <w:rPr>
          <w:shd w:val="clear" w:color="auto" w:fill="FFFFFF"/>
        </w:rPr>
      </w:pPr>
      <w:r w:rsidRPr="00C1672A">
        <w:rPr>
          <w:b/>
          <w:bCs/>
        </w:rPr>
        <w:t>Project</w:t>
      </w:r>
      <w:r w:rsidRPr="00C1672A">
        <w:rPr>
          <w:b/>
          <w:bCs/>
          <w:smallCaps/>
        </w:rPr>
        <w:t xml:space="preserve">: </w:t>
      </w:r>
      <w:r w:rsidRPr="00C1672A">
        <w:t>CSP project was an effort to integrate and consolidate the Medicaid business for UnitedHealth, which currently was spread across various platforms. All the current and new Medicaid business was being brought under one standard Facets platform</w:t>
      </w:r>
    </w:p>
    <w:p w:rsidR="00D84034" w:rsidRPr="00C1672A" w:rsidRDefault="00D84034" w:rsidP="00AB6CDA">
      <w:pPr>
        <w:spacing w:before="120" w:after="0" w:line="240" w:lineRule="auto"/>
        <w:jc w:val="both"/>
        <w:rPr>
          <w:b/>
          <w:bCs/>
        </w:rPr>
      </w:pPr>
      <w:r w:rsidRPr="00C1672A">
        <w:rPr>
          <w:b/>
          <w:bCs/>
        </w:rPr>
        <w:t>Responsibilities:</w:t>
      </w:r>
    </w:p>
    <w:p w:rsidR="00D84034" w:rsidRPr="00C1672A" w:rsidRDefault="00D84034" w:rsidP="00AB6CDA">
      <w:pPr>
        <w:numPr>
          <w:ilvl w:val="0"/>
          <w:numId w:val="15"/>
        </w:numPr>
        <w:shd w:val="clear" w:color="auto" w:fill="FFFFFF"/>
        <w:spacing w:after="0" w:line="240" w:lineRule="auto"/>
        <w:ind w:left="900"/>
        <w:jc w:val="both"/>
        <w:rPr>
          <w:shd w:val="clear" w:color="auto" w:fill="FFFFFF"/>
        </w:rPr>
      </w:pPr>
      <w:r w:rsidRPr="00C1672A">
        <w:rPr>
          <w:shd w:val="clear" w:color="auto" w:fill="FFFFFF"/>
        </w:rPr>
        <w:t xml:space="preserve">Used different elicitation techniques to interact with business users and SMEs </w:t>
      </w:r>
    </w:p>
    <w:p w:rsidR="00D84034" w:rsidRPr="00C1672A" w:rsidRDefault="00D84034" w:rsidP="00AB6CDA">
      <w:pPr>
        <w:pStyle w:val="ListParagraph"/>
        <w:numPr>
          <w:ilvl w:val="0"/>
          <w:numId w:val="15"/>
        </w:numPr>
        <w:shd w:val="clear" w:color="auto" w:fill="FFFFFF"/>
        <w:spacing w:after="0" w:line="240" w:lineRule="auto"/>
        <w:ind w:left="900"/>
        <w:jc w:val="both"/>
        <w:rPr>
          <w:u w:val="single"/>
        </w:rPr>
      </w:pPr>
      <w:r w:rsidRPr="00C1672A">
        <w:t>Translated business requirements into functional specifications</w:t>
      </w:r>
      <w:r>
        <w:t>:</w:t>
      </w:r>
      <w:r w:rsidRPr="00C1672A">
        <w:t xml:space="preserve"> HIPAA transactions </w:t>
      </w:r>
    </w:p>
    <w:p w:rsidR="00D84034" w:rsidRPr="00C1672A" w:rsidRDefault="00D84034" w:rsidP="00AB6CDA">
      <w:pPr>
        <w:pStyle w:val="ListParagraph"/>
        <w:numPr>
          <w:ilvl w:val="0"/>
          <w:numId w:val="15"/>
        </w:numPr>
        <w:spacing w:after="0" w:line="240" w:lineRule="auto"/>
        <w:ind w:left="900" w:right="-1"/>
        <w:jc w:val="both"/>
      </w:pPr>
      <w:r w:rsidRPr="00C1672A">
        <w:rPr>
          <w:shd w:val="clear" w:color="auto" w:fill="FFFFFF"/>
        </w:rPr>
        <w:t>Analyzed trading partner specifications and create</w:t>
      </w:r>
      <w:r>
        <w:rPr>
          <w:shd w:val="clear" w:color="auto" w:fill="FFFFFF"/>
        </w:rPr>
        <w:t>d</w:t>
      </w:r>
      <w:r w:rsidRPr="00C1672A">
        <w:t xml:space="preserve"> 834 transaction </w:t>
      </w:r>
      <w:r w:rsidRPr="00C1672A">
        <w:rPr>
          <w:shd w:val="clear" w:color="auto" w:fill="FFFFFF"/>
        </w:rPr>
        <w:t>mapping guidelines</w:t>
      </w:r>
    </w:p>
    <w:p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Analyzed respective companion guides/sample data files, and re</w:t>
      </w:r>
      <w:r>
        <w:rPr>
          <w:shd w:val="clear" w:color="auto" w:fill="FFFFFF"/>
        </w:rPr>
        <w:t>f</w:t>
      </w:r>
      <w:r w:rsidRPr="00C1672A">
        <w:rPr>
          <w:shd w:val="clear" w:color="auto" w:fill="FFFFFF"/>
        </w:rPr>
        <w:t>err</w:t>
      </w:r>
      <w:r>
        <w:rPr>
          <w:shd w:val="clear" w:color="auto" w:fill="FFFFFF"/>
        </w:rPr>
        <w:t>ed</w:t>
      </w:r>
      <w:r w:rsidRPr="00C1672A">
        <w:rPr>
          <w:shd w:val="clear" w:color="auto" w:fill="FFFFFF"/>
        </w:rPr>
        <w:t xml:space="preserve"> 834 &amp; 837 EDI implementation guides to understand incoming data elements, segments, and loop structure</w:t>
      </w:r>
    </w:p>
    <w:p w:rsidR="00D84034" w:rsidRPr="00157BDB" w:rsidRDefault="00D84034" w:rsidP="00AB6CDA">
      <w:pPr>
        <w:pStyle w:val="ListParagraph"/>
        <w:numPr>
          <w:ilvl w:val="0"/>
          <w:numId w:val="15"/>
        </w:numPr>
        <w:spacing w:after="0" w:line="240" w:lineRule="auto"/>
        <w:ind w:left="900"/>
        <w:jc w:val="both"/>
        <w:rPr>
          <w:shd w:val="clear" w:color="auto" w:fill="FFFFFF"/>
        </w:rPr>
      </w:pPr>
      <w:r w:rsidRPr="00157BDB">
        <w:t xml:space="preserve">Assisted PM in project plan using MS Project and tracked the progress </w:t>
      </w:r>
    </w:p>
    <w:p w:rsidR="00D84034" w:rsidRPr="00157BDB" w:rsidRDefault="00D84034" w:rsidP="00AB6CDA">
      <w:pPr>
        <w:pStyle w:val="ListParagraph"/>
        <w:numPr>
          <w:ilvl w:val="0"/>
          <w:numId w:val="15"/>
        </w:numPr>
        <w:spacing w:after="0" w:line="240" w:lineRule="auto"/>
        <w:ind w:left="900"/>
        <w:jc w:val="both"/>
        <w:rPr>
          <w:shd w:val="clear" w:color="auto" w:fill="FFFFFF"/>
        </w:rPr>
      </w:pPr>
      <w:r w:rsidRPr="00157BDB">
        <w:t xml:space="preserve">Coordinated work plans between project manager and client </w:t>
      </w:r>
    </w:p>
    <w:p w:rsidR="00D84034" w:rsidRPr="00157BDB" w:rsidRDefault="00D84034" w:rsidP="00F06083">
      <w:pPr>
        <w:pStyle w:val="ListParagraph"/>
        <w:numPr>
          <w:ilvl w:val="0"/>
          <w:numId w:val="15"/>
        </w:numPr>
        <w:spacing w:after="0" w:line="240" w:lineRule="auto"/>
        <w:ind w:left="900"/>
        <w:jc w:val="both"/>
        <w:rPr>
          <w:shd w:val="clear" w:color="auto" w:fill="FFFFFF"/>
        </w:rPr>
      </w:pPr>
      <w:r w:rsidRPr="00157BDB">
        <w:t xml:space="preserve">Acted as </w:t>
      </w:r>
      <w:r>
        <w:t xml:space="preserve">a </w:t>
      </w:r>
      <w:r w:rsidRPr="00157BDB">
        <w:t xml:space="preserve">liaison between  Project Management and IT groups to create planning, </w:t>
      </w:r>
      <w:r>
        <w:t xml:space="preserve">and </w:t>
      </w:r>
      <w:r w:rsidRPr="00157BDB">
        <w:t>sizing</w:t>
      </w:r>
    </w:p>
    <w:p w:rsidR="00D84034" w:rsidRPr="00157BDB" w:rsidRDefault="00D84034" w:rsidP="00F06083">
      <w:pPr>
        <w:pStyle w:val="ListParagraph"/>
        <w:numPr>
          <w:ilvl w:val="0"/>
          <w:numId w:val="15"/>
        </w:numPr>
        <w:spacing w:after="0" w:line="240" w:lineRule="auto"/>
        <w:ind w:left="900"/>
        <w:jc w:val="both"/>
        <w:rPr>
          <w:shd w:val="clear" w:color="auto" w:fill="FFFFFF"/>
        </w:rPr>
      </w:pPr>
      <w:r w:rsidRPr="00157BDB">
        <w:rPr>
          <w:color w:val="000000"/>
        </w:rPr>
        <w:t>Assisted PM in re-baseline the project plan to execute the approved changes</w:t>
      </w:r>
    </w:p>
    <w:p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 xml:space="preserve">Prepared test data to test various scenarios in creating groups, subscribers and dependents </w:t>
      </w:r>
    </w:p>
    <w:p w:rsidR="00D84034" w:rsidRPr="00C1672A" w:rsidRDefault="00D84034" w:rsidP="00AB6CDA">
      <w:pPr>
        <w:pStyle w:val="ListParagraph"/>
        <w:numPr>
          <w:ilvl w:val="0"/>
          <w:numId w:val="15"/>
        </w:numPr>
        <w:spacing w:after="0" w:line="240" w:lineRule="auto"/>
        <w:ind w:left="900"/>
        <w:jc w:val="both"/>
        <w:rPr>
          <w:shd w:val="clear" w:color="auto" w:fill="FFFFFF"/>
        </w:rPr>
      </w:pPr>
      <w:r>
        <w:t>Used SQL queries to p</w:t>
      </w:r>
      <w:r w:rsidRPr="00C1672A">
        <w:t>erform sample data and create</w:t>
      </w:r>
      <w:r>
        <w:t>d</w:t>
      </w:r>
      <w:r w:rsidRPr="00C1672A">
        <w:t xml:space="preserve"> reports  </w:t>
      </w:r>
    </w:p>
    <w:p w:rsidR="00D84034" w:rsidRPr="00C1672A" w:rsidRDefault="00D84034" w:rsidP="00AB6CDA">
      <w:pPr>
        <w:pStyle w:val="ListParagraph"/>
        <w:numPr>
          <w:ilvl w:val="0"/>
          <w:numId w:val="15"/>
        </w:numPr>
        <w:spacing w:after="0" w:line="240" w:lineRule="auto"/>
        <w:ind w:left="900"/>
        <w:jc w:val="both"/>
        <w:rPr>
          <w:shd w:val="clear" w:color="auto" w:fill="FFFFFF"/>
        </w:rPr>
      </w:pPr>
      <w:r w:rsidRPr="00C1672A">
        <w:rPr>
          <w:shd w:val="clear" w:color="auto" w:fill="FFFFFF"/>
        </w:rPr>
        <w:t>Used Requirement Traceability Matrix to manage test cases  and requirements relationship</w:t>
      </w:r>
    </w:p>
    <w:p w:rsidR="00D84034" w:rsidRPr="00C1672A" w:rsidRDefault="00D84034" w:rsidP="00AB6CDA">
      <w:pPr>
        <w:pStyle w:val="ListParagraph"/>
        <w:numPr>
          <w:ilvl w:val="0"/>
          <w:numId w:val="15"/>
        </w:numPr>
        <w:spacing w:after="0" w:line="240" w:lineRule="auto"/>
        <w:ind w:left="900"/>
        <w:jc w:val="both"/>
      </w:pPr>
      <w:r w:rsidRPr="00C1672A">
        <w:rPr>
          <w:shd w:val="clear" w:color="auto" w:fill="FFFFFF"/>
        </w:rPr>
        <w:t>Participated in daily defect meetings and coordinate the User Acceptance Testing (UAT)</w:t>
      </w:r>
    </w:p>
    <w:p w:rsidR="00D84034" w:rsidRPr="00C1672A" w:rsidRDefault="00D84034" w:rsidP="00AB6CDA">
      <w:pPr>
        <w:pStyle w:val="ListParagraph"/>
        <w:numPr>
          <w:ilvl w:val="0"/>
          <w:numId w:val="15"/>
        </w:numPr>
        <w:spacing w:after="0" w:line="240" w:lineRule="auto"/>
        <w:ind w:left="900"/>
        <w:jc w:val="both"/>
      </w:pPr>
      <w:r w:rsidRPr="00C1672A">
        <w:rPr>
          <w:shd w:val="clear" w:color="auto" w:fill="FFFFFF"/>
        </w:rPr>
        <w:t>Reviewed and logged critical defects in HP Quality center and communicate to the related teams</w:t>
      </w:r>
    </w:p>
    <w:p w:rsidR="00D84034" w:rsidRPr="00C1672A" w:rsidRDefault="00D84034" w:rsidP="00700EDC">
      <w:pPr>
        <w:spacing w:after="0" w:line="240" w:lineRule="auto"/>
      </w:pPr>
      <w:r w:rsidRPr="00C1672A">
        <w:rPr>
          <w:b/>
          <w:bCs/>
        </w:rPr>
        <w:t xml:space="preserve">Environment: </w:t>
      </w:r>
      <w:r w:rsidRPr="00C1672A">
        <w:t>Facets 4.7, Sybase, HP – ALM, Oracle 11g, Project, MS Office - 2013, Rational Suite, SharePoint 2013.</w:t>
      </w:r>
    </w:p>
    <w:p w:rsidR="00D84034" w:rsidRPr="00C1672A" w:rsidRDefault="00D84034" w:rsidP="00DC02E4">
      <w:pPr>
        <w:spacing w:after="0" w:line="240" w:lineRule="auto"/>
        <w:ind w:left="540"/>
        <w:rPr>
          <w:b/>
          <w:bCs/>
        </w:rPr>
      </w:pPr>
    </w:p>
    <w:p w:rsidR="00D84034" w:rsidRPr="00C1672A" w:rsidRDefault="00D84034" w:rsidP="00C1672A">
      <w:pPr>
        <w:spacing w:after="0" w:line="240" w:lineRule="auto"/>
        <w:jc w:val="both"/>
        <w:rPr>
          <w:b/>
          <w:bCs/>
        </w:rPr>
      </w:pPr>
      <w:r w:rsidRPr="00C1672A">
        <w:rPr>
          <w:b/>
          <w:bCs/>
        </w:rPr>
        <w:t xml:space="preserve">Arch Insurance Group Inc, Jersey City, NJ </w:t>
      </w:r>
      <w:r>
        <w:rPr>
          <w:b/>
          <w:bCs/>
        </w:rPr>
        <w:tab/>
      </w:r>
      <w:r>
        <w:rPr>
          <w:b/>
          <w:bCs/>
        </w:rPr>
        <w:tab/>
      </w:r>
      <w:r>
        <w:rPr>
          <w:b/>
          <w:bCs/>
        </w:rPr>
        <w:tab/>
      </w:r>
      <w:r>
        <w:rPr>
          <w:b/>
          <w:bCs/>
        </w:rPr>
        <w:tab/>
      </w:r>
      <w:r>
        <w:rPr>
          <w:b/>
          <w:bCs/>
        </w:rPr>
        <w:tab/>
      </w:r>
      <w:r>
        <w:rPr>
          <w:b/>
          <w:bCs/>
        </w:rPr>
        <w:tab/>
      </w:r>
      <w:r>
        <w:rPr>
          <w:b/>
          <w:bCs/>
        </w:rPr>
        <w:tab/>
      </w:r>
      <w:r>
        <w:rPr>
          <w:b/>
          <w:bCs/>
        </w:rPr>
        <w:tab/>
        <w:t>Mar’13 – Jul</w:t>
      </w:r>
      <w:r w:rsidRPr="00C1672A">
        <w:rPr>
          <w:b/>
          <w:bCs/>
        </w:rPr>
        <w:t>’14</w:t>
      </w:r>
    </w:p>
    <w:p w:rsidR="00D84034" w:rsidRPr="00C1672A" w:rsidRDefault="00D84034" w:rsidP="00AE793F">
      <w:pPr>
        <w:spacing w:after="0" w:line="240" w:lineRule="auto"/>
        <w:jc w:val="both"/>
        <w:rPr>
          <w:b/>
          <w:bCs/>
        </w:rPr>
      </w:pPr>
      <w:r w:rsidRPr="00C1672A">
        <w:rPr>
          <w:b/>
          <w:bCs/>
        </w:rPr>
        <w:t>Sr. Business Systems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rsidR="00D84034" w:rsidRPr="00C1672A" w:rsidRDefault="00D84034" w:rsidP="00F06083">
      <w:pPr>
        <w:spacing w:after="0" w:line="240" w:lineRule="auto"/>
        <w:jc w:val="both"/>
        <w:rPr>
          <w:b/>
          <w:bCs/>
        </w:rPr>
      </w:pPr>
      <w:r w:rsidRPr="00C1672A">
        <w:rPr>
          <w:b/>
          <w:bCs/>
        </w:rPr>
        <w:t xml:space="preserve">Project: </w:t>
      </w:r>
      <w:r w:rsidRPr="00C1672A">
        <w:t>Arch Insurance offers a wide range of healthcare, property, casualty and specialty Insurance for business and professional firms.  In a few Short years, Arch Insurance has made a real impact in the corporate Insurance arena, offering important capacity and equitable market pricing in various product lines. The Project involved with building intelligent and user-friendly web enabling healthcare claims processing to outcome the struggle with insurance claims processing. The aim of the project is to build a high efficient and productive environment by reducing the high error rate in claims processing and implementing</w:t>
      </w:r>
      <w:r w:rsidRPr="00C1672A">
        <w:rPr>
          <w:b/>
          <w:bCs/>
        </w:rPr>
        <w:t> </w:t>
      </w:r>
      <w:r w:rsidRPr="000C6F19">
        <w:t>HIPAA</w:t>
      </w:r>
      <w:r w:rsidRPr="00C1672A">
        <w:t> Compliance</w:t>
      </w:r>
    </w:p>
    <w:p w:rsidR="00D84034" w:rsidRPr="00C1672A" w:rsidRDefault="00D84034" w:rsidP="00D25DB8">
      <w:pPr>
        <w:spacing w:before="120" w:after="0" w:line="240" w:lineRule="auto"/>
        <w:jc w:val="both"/>
      </w:pPr>
      <w:r w:rsidRPr="00C1672A">
        <w:rPr>
          <w:b/>
          <w:bCs/>
        </w:rPr>
        <w:t>Responsibilities:</w:t>
      </w:r>
      <w:r w:rsidRPr="00C1672A">
        <w:rPr>
          <w:b/>
          <w:bCs/>
        </w:rPr>
        <w:tab/>
      </w:r>
    </w:p>
    <w:p w:rsidR="00D84034" w:rsidRPr="00C1672A" w:rsidRDefault="00D84034" w:rsidP="00D25DB8">
      <w:pPr>
        <w:pStyle w:val="ListParagraph"/>
        <w:numPr>
          <w:ilvl w:val="0"/>
          <w:numId w:val="14"/>
        </w:numPr>
        <w:spacing w:after="0" w:line="240" w:lineRule="auto"/>
        <w:ind w:left="900"/>
        <w:jc w:val="both"/>
      </w:pPr>
      <w:r w:rsidRPr="00C1672A">
        <w:rPr>
          <w:shd w:val="clear" w:color="auto" w:fill="FFFFFF"/>
        </w:rPr>
        <w:t xml:space="preserve">Conducted JAD sessions to gather and document new business requirements,  process and  specifications </w:t>
      </w:r>
    </w:p>
    <w:p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Managed functional requirements elucidation</w:t>
      </w:r>
      <w:r>
        <w:rPr>
          <w:shd w:val="clear" w:color="auto" w:fill="FFFFFF"/>
        </w:rPr>
        <w:t>,</w:t>
      </w:r>
      <w:r w:rsidRPr="00C1672A">
        <w:rPr>
          <w:shd w:val="clear" w:color="auto" w:fill="FFFFFF"/>
        </w:rPr>
        <w:t xml:space="preserve"> and direct the design and development of process </w:t>
      </w:r>
    </w:p>
    <w:p w:rsidR="00D84034" w:rsidRPr="00C1672A" w:rsidRDefault="00D84034" w:rsidP="00D25DB8">
      <w:pPr>
        <w:pStyle w:val="ListParagraph"/>
        <w:numPr>
          <w:ilvl w:val="0"/>
          <w:numId w:val="13"/>
        </w:numPr>
        <w:shd w:val="clear" w:color="auto" w:fill="FFFFFF"/>
        <w:spacing w:after="0" w:line="240" w:lineRule="auto"/>
        <w:ind w:left="900"/>
        <w:jc w:val="both"/>
        <w:rPr>
          <w:u w:val="single"/>
        </w:rPr>
      </w:pPr>
      <w:r w:rsidRPr="00C1672A">
        <w:rPr>
          <w:shd w:val="clear" w:color="auto" w:fill="FFFFFF"/>
        </w:rPr>
        <w:t xml:space="preserve">Participated in High Level Design reviews to find the solution approaches and plausible changes </w:t>
      </w:r>
    </w:p>
    <w:p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t>Prepared process flows diagrams for 837 transactions based on the new requirements</w:t>
      </w:r>
      <w:r w:rsidRPr="00C1672A">
        <w:rPr>
          <w:shd w:val="clear" w:color="auto" w:fill="FFFFFF"/>
        </w:rPr>
        <w:t xml:space="preserve"> </w:t>
      </w:r>
    </w:p>
    <w:p w:rsidR="00D84034" w:rsidRPr="00C1672A" w:rsidRDefault="00D84034" w:rsidP="00D25DB8">
      <w:pPr>
        <w:pStyle w:val="ListParagraph"/>
        <w:numPr>
          <w:ilvl w:val="0"/>
          <w:numId w:val="13"/>
        </w:numPr>
        <w:spacing w:after="0" w:line="240" w:lineRule="auto"/>
        <w:ind w:left="900" w:right="-1"/>
        <w:jc w:val="both"/>
      </w:pPr>
      <w:r w:rsidRPr="00C1672A">
        <w:rPr>
          <w:shd w:val="clear" w:color="auto" w:fill="FFFFFF"/>
        </w:rPr>
        <w:t>Documented high level business data element mapping for enrollment and claim process</w:t>
      </w:r>
    </w:p>
    <w:p w:rsidR="00D84034" w:rsidRPr="00C1672A" w:rsidRDefault="00D84034" w:rsidP="00D25DB8">
      <w:pPr>
        <w:pStyle w:val="ListParagraph"/>
        <w:numPr>
          <w:ilvl w:val="0"/>
          <w:numId w:val="13"/>
        </w:numPr>
        <w:spacing w:after="0" w:line="240" w:lineRule="auto"/>
        <w:ind w:left="900" w:right="-1"/>
        <w:jc w:val="both"/>
      </w:pPr>
      <w:r w:rsidRPr="00C1672A">
        <w:rPr>
          <w:shd w:val="clear" w:color="auto" w:fill="FFFFFF"/>
        </w:rPr>
        <w:t>Analyzed trading partner specifications and creat</w:t>
      </w:r>
      <w:r>
        <w:rPr>
          <w:shd w:val="clear" w:color="auto" w:fill="FFFFFF"/>
        </w:rPr>
        <w:t>e</w:t>
      </w:r>
      <w:r w:rsidRPr="00C1672A">
        <w:rPr>
          <w:shd w:val="clear" w:color="auto" w:fill="FFFFFF"/>
        </w:rPr>
        <w:t>d</w:t>
      </w:r>
      <w:r w:rsidRPr="00C1672A">
        <w:t> </w:t>
      </w:r>
      <w:r w:rsidRPr="00C1672A">
        <w:rPr>
          <w:shd w:val="clear" w:color="auto" w:fill="FFFFFF"/>
        </w:rPr>
        <w:t>EDI</w:t>
      </w:r>
      <w:r w:rsidRPr="00C1672A">
        <w:t xml:space="preserve"> transaction </w:t>
      </w:r>
      <w:r w:rsidRPr="00C1672A">
        <w:rPr>
          <w:shd w:val="clear" w:color="auto" w:fill="FFFFFF"/>
        </w:rPr>
        <w:t>mapping guidelines</w:t>
      </w:r>
    </w:p>
    <w:p w:rsidR="00D84034" w:rsidRPr="00C1672A" w:rsidRDefault="00D84034" w:rsidP="00D25DB8">
      <w:pPr>
        <w:pStyle w:val="ListParagraph"/>
        <w:numPr>
          <w:ilvl w:val="0"/>
          <w:numId w:val="13"/>
        </w:numPr>
        <w:spacing w:after="0" w:line="240" w:lineRule="auto"/>
        <w:ind w:left="900"/>
        <w:jc w:val="both"/>
      </w:pPr>
      <w:r w:rsidRPr="00C1672A">
        <w:t>Coordinated different roles to have common understanding and accurate communication</w:t>
      </w:r>
    </w:p>
    <w:p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Broke down the requirements in to sub-processes in order to efficiently build the new system</w:t>
      </w:r>
    </w:p>
    <w:p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Accomplished experience through entire SDLC while using highly efficient Agile methodology</w:t>
      </w:r>
    </w:p>
    <w:p w:rsidR="00D84034" w:rsidRPr="00C1672A" w:rsidRDefault="00D84034" w:rsidP="00D25DB8">
      <w:pPr>
        <w:pStyle w:val="ListParagraph"/>
        <w:numPr>
          <w:ilvl w:val="0"/>
          <w:numId w:val="13"/>
        </w:numPr>
        <w:spacing w:after="0" w:line="240" w:lineRule="auto"/>
        <w:ind w:left="900"/>
        <w:jc w:val="both"/>
      </w:pPr>
      <w:r w:rsidRPr="00C1672A">
        <w:rPr>
          <w:shd w:val="clear" w:color="auto" w:fill="FFFFFF"/>
        </w:rPr>
        <w:t>Worked on the EDI 834, &amp; 837 files and validated the functionality according to the new changes</w:t>
      </w:r>
    </w:p>
    <w:p w:rsidR="00D84034" w:rsidRPr="00C1672A" w:rsidRDefault="00D84034" w:rsidP="00D25DB8">
      <w:pPr>
        <w:pStyle w:val="ListParagraph"/>
        <w:numPr>
          <w:ilvl w:val="0"/>
          <w:numId w:val="13"/>
        </w:numPr>
        <w:spacing w:after="0" w:line="240" w:lineRule="auto"/>
        <w:ind w:left="900"/>
        <w:jc w:val="both"/>
        <w:rPr>
          <w:shd w:val="clear" w:color="auto" w:fill="FFFFFF"/>
        </w:rPr>
      </w:pPr>
      <w:r w:rsidRPr="00C1672A">
        <w:rPr>
          <w:shd w:val="clear" w:color="auto" w:fill="FFFFFF"/>
        </w:rPr>
        <w:t xml:space="preserve">Co-coordinated UAT  and validate the business requirements </w:t>
      </w:r>
    </w:p>
    <w:p w:rsidR="00D84034" w:rsidRPr="00C1672A" w:rsidRDefault="00D84034" w:rsidP="00DC02E4">
      <w:pPr>
        <w:spacing w:after="0" w:line="240" w:lineRule="auto"/>
        <w:rPr>
          <w:shd w:val="clear" w:color="auto" w:fill="FFFFFF"/>
        </w:rPr>
      </w:pPr>
      <w:r w:rsidRPr="00C1672A">
        <w:rPr>
          <w:b/>
          <w:bCs/>
        </w:rPr>
        <w:t>Environment:</w:t>
      </w:r>
      <w:r w:rsidRPr="00C1672A">
        <w:t xml:space="preserve"> Facets 4.31, SQL, MS Excel, Oracle, Sybase, </w:t>
      </w:r>
      <w:r w:rsidRPr="00C1672A">
        <w:rPr>
          <w:shd w:val="clear" w:color="auto" w:fill="FFFFFF"/>
        </w:rPr>
        <w:t>SharePoint, and MS Visio, and Office.</w:t>
      </w:r>
    </w:p>
    <w:p w:rsidR="00D84034" w:rsidRPr="00C1672A" w:rsidRDefault="00D84034" w:rsidP="00047829">
      <w:pPr>
        <w:spacing w:after="0" w:line="240" w:lineRule="auto"/>
        <w:ind w:left="-1" w:right="-1" w:hanging="1"/>
        <w:jc w:val="both"/>
        <w:rPr>
          <w:b/>
          <w:bCs/>
        </w:rPr>
      </w:pPr>
    </w:p>
    <w:p w:rsidR="00D84034" w:rsidRPr="00C1672A" w:rsidRDefault="00D84034" w:rsidP="00C1672A">
      <w:pPr>
        <w:spacing w:after="0" w:line="240" w:lineRule="auto"/>
        <w:jc w:val="both"/>
        <w:rPr>
          <w:b/>
          <w:bCs/>
        </w:rPr>
      </w:pPr>
      <w:r w:rsidRPr="00C1672A">
        <w:rPr>
          <w:b/>
          <w:bCs/>
        </w:rPr>
        <w:t>Crozer-Keystone, Springfield, PA</w:t>
      </w:r>
      <w:r>
        <w:rPr>
          <w:b/>
          <w:bCs/>
        </w:rPr>
        <w:tab/>
      </w:r>
      <w:r>
        <w:rPr>
          <w:b/>
          <w:bCs/>
        </w:rPr>
        <w:tab/>
      </w:r>
      <w:r>
        <w:rPr>
          <w:b/>
          <w:bCs/>
        </w:rPr>
        <w:tab/>
      </w:r>
      <w:r>
        <w:rPr>
          <w:b/>
          <w:bCs/>
        </w:rPr>
        <w:tab/>
      </w:r>
      <w:r>
        <w:rPr>
          <w:b/>
          <w:bCs/>
        </w:rPr>
        <w:tab/>
      </w:r>
      <w:r>
        <w:rPr>
          <w:b/>
          <w:bCs/>
        </w:rPr>
        <w:tab/>
      </w:r>
      <w:r>
        <w:rPr>
          <w:b/>
          <w:bCs/>
        </w:rPr>
        <w:tab/>
      </w:r>
      <w:r>
        <w:rPr>
          <w:b/>
          <w:bCs/>
        </w:rPr>
        <w:tab/>
        <w:t xml:space="preserve">             May</w:t>
      </w:r>
      <w:r w:rsidRPr="00C1672A">
        <w:rPr>
          <w:b/>
          <w:bCs/>
        </w:rPr>
        <w:t>’12 – Jan’13</w:t>
      </w:r>
    </w:p>
    <w:p w:rsidR="00D84034" w:rsidRPr="00C1672A" w:rsidRDefault="00D84034" w:rsidP="00AE793F">
      <w:pPr>
        <w:spacing w:after="0" w:line="240" w:lineRule="auto"/>
        <w:jc w:val="both"/>
        <w:rPr>
          <w:b/>
          <w:bCs/>
        </w:rPr>
      </w:pPr>
      <w:r w:rsidRPr="00C1672A">
        <w:rPr>
          <w:b/>
          <w:bCs/>
        </w:rPr>
        <w:t>Sr. Business Analyst</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rsidR="00D84034" w:rsidRPr="00C1672A" w:rsidRDefault="00D84034" w:rsidP="00F06083">
      <w:pPr>
        <w:spacing w:after="0" w:line="240" w:lineRule="auto"/>
        <w:jc w:val="both"/>
      </w:pPr>
      <w:r w:rsidRPr="00C1672A">
        <w:rPr>
          <w:b/>
          <w:bCs/>
        </w:rPr>
        <w:t xml:space="preserve">Project: </w:t>
      </w:r>
      <w:r w:rsidRPr="00C1672A">
        <w:t>Electronic Medical Record Management System: A Physician Support System was built to capture the out patients clinical data using an Electronic Medical Record Management System. The purpose of this system was to have a Paperless Medical Record and instant retrieval of data by the doctors</w:t>
      </w:r>
    </w:p>
    <w:p w:rsidR="00D84034" w:rsidRPr="00C1672A" w:rsidRDefault="00D84034" w:rsidP="007A455D">
      <w:pPr>
        <w:spacing w:before="120" w:after="0" w:line="240" w:lineRule="auto"/>
        <w:jc w:val="both"/>
      </w:pPr>
      <w:r w:rsidRPr="00C1672A">
        <w:rPr>
          <w:b/>
          <w:bCs/>
          <w:color w:val="000000"/>
        </w:rPr>
        <w:t>Responsibilities:</w:t>
      </w:r>
    </w:p>
    <w:p w:rsidR="00D84034" w:rsidRPr="00C1672A" w:rsidRDefault="00D84034" w:rsidP="004D0694">
      <w:pPr>
        <w:pStyle w:val="BodyText"/>
        <w:numPr>
          <w:ilvl w:val="0"/>
          <w:numId w:val="17"/>
        </w:numPr>
        <w:tabs>
          <w:tab w:val="clear" w:pos="360"/>
          <w:tab w:val="clear" w:pos="720"/>
          <w:tab w:val="clear" w:pos="5760"/>
          <w:tab w:val="clear" w:pos="10224"/>
          <w:tab w:val="left" w:pos="180"/>
        </w:tabs>
        <w:autoSpaceDE w:val="0"/>
        <w:ind w:left="900"/>
        <w:rPr>
          <w:rFonts w:ascii="Calibri" w:hAnsi="Calibri" w:cs="Calibri"/>
          <w:sz w:val="22"/>
          <w:szCs w:val="22"/>
        </w:rPr>
      </w:pPr>
      <w:r w:rsidRPr="00C1672A">
        <w:rPr>
          <w:rFonts w:ascii="Calibri" w:hAnsi="Calibri" w:cs="Calibri"/>
          <w:sz w:val="22"/>
          <w:szCs w:val="22"/>
        </w:rPr>
        <w:t>Interviewed SMEs and stakeholders and carefully recorded the requirements in a format that</w:t>
      </w:r>
      <w:r>
        <w:rPr>
          <w:rFonts w:ascii="Calibri" w:hAnsi="Calibri" w:cs="Calibri"/>
          <w:sz w:val="22"/>
          <w:szCs w:val="22"/>
        </w:rPr>
        <w:t xml:space="preserve"> can be reviewed and understand </w:t>
      </w:r>
      <w:r w:rsidRPr="00C1672A">
        <w:rPr>
          <w:rFonts w:ascii="Calibri" w:hAnsi="Calibri" w:cs="Calibri"/>
          <w:sz w:val="22"/>
          <w:szCs w:val="22"/>
        </w:rPr>
        <w:t xml:space="preserve">by both business people and technical people </w:t>
      </w:r>
    </w:p>
    <w:p w:rsidR="00D84034" w:rsidRPr="00C1672A" w:rsidRDefault="00D84034" w:rsidP="005829CD">
      <w:pPr>
        <w:pStyle w:val="BodyText"/>
        <w:numPr>
          <w:ilvl w:val="0"/>
          <w:numId w:val="16"/>
        </w:numPr>
        <w:tabs>
          <w:tab w:val="clear" w:pos="360"/>
          <w:tab w:val="clear" w:pos="720"/>
          <w:tab w:val="clear" w:pos="5760"/>
          <w:tab w:val="clear" w:pos="10224"/>
        </w:tabs>
        <w:autoSpaceDE w:val="0"/>
        <w:rPr>
          <w:rFonts w:ascii="Calibri" w:hAnsi="Calibri" w:cs="Calibri"/>
          <w:sz w:val="22"/>
          <w:szCs w:val="22"/>
        </w:rPr>
      </w:pPr>
      <w:r>
        <w:rPr>
          <w:rFonts w:ascii="Calibri" w:hAnsi="Calibri" w:cs="Calibri"/>
          <w:sz w:val="22"/>
          <w:szCs w:val="22"/>
          <w:shd w:val="clear" w:color="auto" w:fill="FFFFFF"/>
          <w:lang w:val="en-US"/>
        </w:rPr>
        <w:t>Participated in f</w:t>
      </w:r>
      <w:r w:rsidRPr="00C1672A">
        <w:rPr>
          <w:rFonts w:ascii="Calibri" w:hAnsi="Calibri" w:cs="Calibri"/>
          <w:sz w:val="22"/>
          <w:szCs w:val="22"/>
          <w:shd w:val="clear" w:color="auto" w:fill="FFFFFF"/>
          <w:lang w:val="en-US"/>
        </w:rPr>
        <w:t xml:space="preserve">unctional </w:t>
      </w:r>
      <w:r>
        <w:rPr>
          <w:rFonts w:ascii="Calibri" w:hAnsi="Calibri" w:cs="Calibri"/>
          <w:sz w:val="22"/>
          <w:szCs w:val="22"/>
          <w:shd w:val="clear" w:color="auto" w:fill="FFFFFF"/>
        </w:rPr>
        <w:t>r</w:t>
      </w:r>
      <w:r w:rsidRPr="00C1672A">
        <w:rPr>
          <w:rFonts w:ascii="Calibri" w:hAnsi="Calibri" w:cs="Calibri"/>
          <w:sz w:val="22"/>
          <w:szCs w:val="22"/>
          <w:shd w:val="clear" w:color="auto" w:fill="FFFFFF"/>
        </w:rPr>
        <w:t xml:space="preserve">equirement gathering and produced initial requirement data to create User Interface and Business Process Requirements  </w:t>
      </w:r>
    </w:p>
    <w:p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Created, reviewed</w:t>
      </w:r>
      <w:r>
        <w:rPr>
          <w:rFonts w:ascii="Calibri" w:hAnsi="Calibri" w:cs="Calibri"/>
          <w:sz w:val="22"/>
          <w:szCs w:val="22"/>
        </w:rPr>
        <w:t>,</w:t>
      </w:r>
      <w:r w:rsidRPr="00C1672A">
        <w:rPr>
          <w:rFonts w:ascii="Calibri" w:hAnsi="Calibri" w:cs="Calibri"/>
          <w:sz w:val="22"/>
          <w:szCs w:val="22"/>
        </w:rPr>
        <w:t xml:space="preserve"> and organized several </w:t>
      </w:r>
      <w:r>
        <w:rPr>
          <w:rFonts w:ascii="Calibri" w:hAnsi="Calibri" w:cs="Calibri"/>
          <w:sz w:val="22"/>
          <w:szCs w:val="22"/>
        </w:rPr>
        <w:t xml:space="preserve"> diagrams: Interface Diagram,</w:t>
      </w:r>
      <w:r w:rsidRPr="00C1672A">
        <w:rPr>
          <w:rFonts w:ascii="Calibri" w:hAnsi="Calibri" w:cs="Calibri"/>
          <w:sz w:val="22"/>
          <w:szCs w:val="22"/>
        </w:rPr>
        <w:t xml:space="preserve"> and Data Flow </w:t>
      </w:r>
      <w:r>
        <w:rPr>
          <w:rFonts w:ascii="Calibri" w:hAnsi="Calibri" w:cs="Calibri"/>
          <w:sz w:val="22"/>
          <w:szCs w:val="22"/>
        </w:rPr>
        <w:t>Diagram</w:t>
      </w:r>
    </w:p>
    <w:p w:rsidR="00D84034" w:rsidRPr="00C1672A" w:rsidRDefault="00D84034" w:rsidP="004D0694">
      <w:pPr>
        <w:pStyle w:val="BodyText"/>
        <w:numPr>
          <w:ilvl w:val="0"/>
          <w:numId w:val="16"/>
        </w:numPr>
        <w:tabs>
          <w:tab w:val="clear" w:pos="360"/>
          <w:tab w:val="clear" w:pos="720"/>
          <w:tab w:val="clear" w:pos="5760"/>
          <w:tab w:val="clear" w:pos="10224"/>
          <w:tab w:val="left" w:pos="180"/>
        </w:tabs>
        <w:autoSpaceDE w:val="0"/>
        <w:rPr>
          <w:rFonts w:ascii="Calibri" w:hAnsi="Calibri" w:cs="Calibri"/>
          <w:sz w:val="22"/>
          <w:szCs w:val="22"/>
        </w:rPr>
      </w:pPr>
      <w:r w:rsidRPr="00C1672A">
        <w:rPr>
          <w:rFonts w:ascii="Calibri" w:hAnsi="Calibri" w:cs="Calibri"/>
          <w:sz w:val="22"/>
          <w:szCs w:val="22"/>
        </w:rPr>
        <w:t>Wo</w:t>
      </w:r>
      <w:r>
        <w:rPr>
          <w:rFonts w:ascii="Calibri" w:hAnsi="Calibri" w:cs="Calibri"/>
          <w:sz w:val="22"/>
          <w:szCs w:val="22"/>
        </w:rPr>
        <w:t xml:space="preserve">rked as an interface between users and </w:t>
      </w:r>
      <w:r w:rsidRPr="00C1672A">
        <w:rPr>
          <w:rFonts w:ascii="Calibri" w:hAnsi="Calibri" w:cs="Calibri"/>
          <w:sz w:val="22"/>
          <w:szCs w:val="22"/>
        </w:rPr>
        <w:t>different teams involved in the application development for the better understanding of the business and IT processes</w:t>
      </w:r>
    </w:p>
    <w:p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Was jointly responsible for monitoring the progress of the development and QA team</w:t>
      </w:r>
    </w:p>
    <w:p w:rsidR="00D84034" w:rsidRPr="00C1672A" w:rsidRDefault="00D84034" w:rsidP="004D0694">
      <w:pPr>
        <w:pStyle w:val="BlockText"/>
        <w:numPr>
          <w:ilvl w:val="0"/>
          <w:numId w:val="16"/>
        </w:numPr>
        <w:rPr>
          <w:rFonts w:ascii="Calibri" w:hAnsi="Calibri" w:cs="Calibri"/>
          <w:sz w:val="22"/>
          <w:szCs w:val="22"/>
        </w:rPr>
      </w:pPr>
      <w:r>
        <w:rPr>
          <w:rFonts w:ascii="Calibri" w:hAnsi="Calibri" w:cs="Calibri"/>
          <w:sz w:val="22"/>
          <w:szCs w:val="22"/>
        </w:rPr>
        <w:t>Assisted in c</w:t>
      </w:r>
      <w:r w:rsidRPr="00C1672A">
        <w:rPr>
          <w:rFonts w:ascii="Calibri" w:hAnsi="Calibri" w:cs="Calibri"/>
          <w:sz w:val="22"/>
          <w:szCs w:val="22"/>
        </w:rPr>
        <w:t>reating UAT Approach, UAT Scenarios and UAT Test cases for the release</w:t>
      </w:r>
    </w:p>
    <w:p w:rsidR="00D84034" w:rsidRPr="00C1672A" w:rsidRDefault="00D84034" w:rsidP="004D0694">
      <w:pPr>
        <w:pStyle w:val="BlockText"/>
        <w:numPr>
          <w:ilvl w:val="0"/>
          <w:numId w:val="16"/>
        </w:numPr>
        <w:rPr>
          <w:rFonts w:ascii="Calibri" w:hAnsi="Calibri" w:cs="Calibri"/>
          <w:sz w:val="22"/>
          <w:szCs w:val="22"/>
        </w:rPr>
      </w:pPr>
      <w:r>
        <w:rPr>
          <w:rFonts w:ascii="Calibri" w:hAnsi="Calibri" w:cs="Calibri"/>
          <w:sz w:val="22"/>
          <w:szCs w:val="22"/>
        </w:rPr>
        <w:t xml:space="preserve">Maintained all </w:t>
      </w:r>
      <w:r w:rsidRPr="00C1672A">
        <w:rPr>
          <w:rFonts w:ascii="Calibri" w:hAnsi="Calibri" w:cs="Calibri"/>
          <w:sz w:val="22"/>
          <w:szCs w:val="22"/>
        </w:rPr>
        <w:t xml:space="preserve">UAT test cases in the Quality Center </w:t>
      </w:r>
    </w:p>
    <w:p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Performed End-to-End test to validate all the business processes and its variations in the releases</w:t>
      </w:r>
    </w:p>
    <w:p w:rsidR="00D84034" w:rsidRPr="00C1672A" w:rsidRDefault="00D84034" w:rsidP="004D0694">
      <w:pPr>
        <w:pStyle w:val="BlockText"/>
        <w:numPr>
          <w:ilvl w:val="0"/>
          <w:numId w:val="16"/>
        </w:numPr>
        <w:rPr>
          <w:rFonts w:ascii="Calibri" w:hAnsi="Calibri" w:cs="Calibri"/>
          <w:sz w:val="22"/>
          <w:szCs w:val="22"/>
        </w:rPr>
      </w:pPr>
      <w:r w:rsidRPr="00C1672A">
        <w:rPr>
          <w:rFonts w:ascii="Calibri" w:hAnsi="Calibri" w:cs="Calibri"/>
          <w:sz w:val="22"/>
          <w:szCs w:val="22"/>
        </w:rPr>
        <w:t>Created RTM with Business Requirements, System Test Cases and UAT Test Cases</w:t>
      </w:r>
    </w:p>
    <w:p w:rsidR="00D84034" w:rsidRPr="00C1672A" w:rsidRDefault="00D84034" w:rsidP="004D0694">
      <w:pPr>
        <w:pStyle w:val="BlockText"/>
        <w:numPr>
          <w:ilvl w:val="0"/>
          <w:numId w:val="16"/>
        </w:numPr>
        <w:rPr>
          <w:rFonts w:ascii="Calibri" w:hAnsi="Calibri" w:cs="Calibri"/>
          <w:sz w:val="22"/>
          <w:szCs w:val="22"/>
          <w:shd w:val="clear" w:color="auto" w:fill="FFFFFF"/>
        </w:rPr>
      </w:pPr>
      <w:r w:rsidRPr="00C1672A">
        <w:rPr>
          <w:rFonts w:ascii="Calibri" w:hAnsi="Calibri" w:cs="Calibri"/>
          <w:sz w:val="22"/>
          <w:szCs w:val="22"/>
        </w:rPr>
        <w:t xml:space="preserve">Prepared status report, charting out schedules, allocation and management of technical and human resources </w:t>
      </w:r>
    </w:p>
    <w:p w:rsidR="00D84034" w:rsidRPr="00C1672A" w:rsidRDefault="00D84034" w:rsidP="00AE793F">
      <w:pPr>
        <w:spacing w:after="0" w:line="240" w:lineRule="auto"/>
        <w:ind w:left="-1" w:right="-1" w:hanging="1"/>
        <w:jc w:val="both"/>
        <w:rPr>
          <w:b/>
          <w:bCs/>
          <w:color w:val="000000"/>
        </w:rPr>
      </w:pPr>
      <w:r w:rsidRPr="00C1672A">
        <w:rPr>
          <w:b/>
          <w:bCs/>
          <w:color w:val="000000"/>
        </w:rPr>
        <w:tab/>
      </w:r>
      <w:r w:rsidRPr="00C1672A">
        <w:rPr>
          <w:b/>
          <w:bCs/>
          <w:color w:val="000000"/>
        </w:rPr>
        <w:tab/>
        <w:t xml:space="preserve">Environment: </w:t>
      </w:r>
      <w:r w:rsidRPr="00C1672A">
        <w:rPr>
          <w:color w:val="000000"/>
        </w:rPr>
        <w:t>Visual Studio 2010, MS SQL – 2008, Visio, HP ALM 11.0, loadrunner, MS Office – 2010.</w:t>
      </w:r>
    </w:p>
    <w:p w:rsidR="00D84034" w:rsidRPr="00C1672A" w:rsidRDefault="00D84034" w:rsidP="00BF713B">
      <w:pPr>
        <w:spacing w:after="0" w:line="240" w:lineRule="auto"/>
        <w:ind w:left="-1" w:right="-1" w:hanging="1"/>
        <w:jc w:val="both"/>
      </w:pPr>
    </w:p>
    <w:p w:rsidR="00D84034" w:rsidRDefault="00D84034" w:rsidP="00AE793F">
      <w:pPr>
        <w:spacing w:after="0" w:line="240" w:lineRule="auto"/>
        <w:jc w:val="both"/>
        <w:rPr>
          <w:b/>
          <w:bCs/>
        </w:rPr>
      </w:pPr>
      <w:r w:rsidRPr="00C1672A">
        <w:rPr>
          <w:b/>
          <w:bCs/>
        </w:rPr>
        <w:t xml:space="preserve">NC Mutual Life Insurance, Durham, </w:t>
      </w:r>
      <w:r>
        <w:rPr>
          <w:b/>
          <w:bCs/>
        </w:rPr>
        <w:t>NC</w:t>
      </w:r>
      <w:r>
        <w:rPr>
          <w:b/>
          <w:bCs/>
        </w:rPr>
        <w:tab/>
      </w:r>
      <w:r>
        <w:rPr>
          <w:b/>
          <w:bCs/>
        </w:rPr>
        <w:tab/>
      </w:r>
      <w:r>
        <w:rPr>
          <w:b/>
          <w:bCs/>
        </w:rPr>
        <w:tab/>
      </w:r>
      <w:r>
        <w:rPr>
          <w:b/>
          <w:bCs/>
        </w:rPr>
        <w:tab/>
      </w:r>
      <w:r>
        <w:rPr>
          <w:b/>
          <w:bCs/>
        </w:rPr>
        <w:tab/>
      </w:r>
      <w:r>
        <w:rPr>
          <w:b/>
          <w:bCs/>
        </w:rPr>
        <w:tab/>
      </w:r>
      <w:r>
        <w:rPr>
          <w:b/>
          <w:bCs/>
        </w:rPr>
        <w:tab/>
      </w:r>
      <w:r>
        <w:rPr>
          <w:b/>
          <w:bCs/>
        </w:rPr>
        <w:tab/>
        <w:t xml:space="preserve">             Mar</w:t>
      </w:r>
      <w:r w:rsidRPr="00C1672A">
        <w:rPr>
          <w:b/>
          <w:bCs/>
        </w:rPr>
        <w:t>’11 – Apr’12</w:t>
      </w:r>
    </w:p>
    <w:p w:rsidR="00D84034" w:rsidRPr="00C1672A" w:rsidRDefault="00D84034" w:rsidP="00AE793F">
      <w:pPr>
        <w:spacing w:after="0" w:line="240" w:lineRule="auto"/>
        <w:jc w:val="both"/>
        <w:rPr>
          <w:b/>
          <w:bCs/>
        </w:rPr>
      </w:pPr>
      <w:r w:rsidRPr="00C1672A">
        <w:rPr>
          <w:b/>
          <w:bCs/>
        </w:rPr>
        <w:t xml:space="preserve">Business/Quality Analyst </w:t>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r>
      <w:r w:rsidRPr="00C1672A">
        <w:rPr>
          <w:b/>
          <w:bCs/>
        </w:rPr>
        <w:tab/>
        <w:t xml:space="preserve">                           </w:t>
      </w:r>
    </w:p>
    <w:p w:rsidR="00D84034" w:rsidRPr="00C1672A" w:rsidRDefault="00D84034" w:rsidP="00D25DB8">
      <w:pPr>
        <w:spacing w:after="0" w:line="240" w:lineRule="auto"/>
        <w:jc w:val="both"/>
      </w:pPr>
      <w:r w:rsidRPr="00C1672A">
        <w:rPr>
          <w:b/>
          <w:bCs/>
        </w:rPr>
        <w:t xml:space="preserve">Project: </w:t>
      </w:r>
      <w:r w:rsidRPr="00C1672A">
        <w:t>NC Mutual Life Insurance was developed a new Java based</w:t>
      </w:r>
      <w:r w:rsidRPr="00C1672A">
        <w:rPr>
          <w:b/>
          <w:bCs/>
        </w:rPr>
        <w:t xml:space="preserve"> </w:t>
      </w:r>
      <w:r w:rsidRPr="00C1672A">
        <w:t xml:space="preserve">web app to manage online life insurance Quotes. This request process involved various screens, various product choice, and combination of static and dynamic data selection options. User has to full fill all the required </w:t>
      </w:r>
      <w:r>
        <w:t xml:space="preserve">data along with the </w:t>
      </w:r>
      <w:r w:rsidRPr="00C1672A">
        <w:t>combination options</w:t>
      </w:r>
      <w:r>
        <w:t xml:space="preserve"> in the process of request. </w:t>
      </w:r>
      <w:r w:rsidRPr="00C1672A">
        <w:t xml:space="preserve"> </w:t>
      </w:r>
    </w:p>
    <w:p w:rsidR="00D84034" w:rsidRPr="00C1672A" w:rsidRDefault="00D84034" w:rsidP="00D25DB8">
      <w:pPr>
        <w:spacing w:before="120" w:after="0" w:line="240" w:lineRule="auto"/>
        <w:ind w:right="-360"/>
        <w:jc w:val="both"/>
      </w:pPr>
      <w:r w:rsidRPr="00C1672A">
        <w:rPr>
          <w:b/>
          <w:bCs/>
        </w:rPr>
        <w:t>Responsibilities:</w:t>
      </w:r>
    </w:p>
    <w:p w:rsidR="00D84034" w:rsidRPr="00C1672A" w:rsidRDefault="00D84034" w:rsidP="002C3AF5">
      <w:pPr>
        <w:numPr>
          <w:ilvl w:val="0"/>
          <w:numId w:val="12"/>
        </w:numPr>
        <w:spacing w:after="0" w:line="240" w:lineRule="auto"/>
        <w:ind w:left="720"/>
        <w:jc w:val="both"/>
      </w:pPr>
      <w:r w:rsidRPr="00C1672A">
        <w:rPr>
          <w:lang w:val="en-CA"/>
        </w:rPr>
        <w:t>Participated in functional requirement discussions and identified functional issues during analysis phase</w:t>
      </w:r>
    </w:p>
    <w:p w:rsidR="00D84034" w:rsidRPr="00C1672A" w:rsidRDefault="00D84034" w:rsidP="002C3AF5">
      <w:pPr>
        <w:numPr>
          <w:ilvl w:val="0"/>
          <w:numId w:val="12"/>
        </w:numPr>
        <w:spacing w:after="0" w:line="240" w:lineRule="auto"/>
        <w:ind w:left="720"/>
        <w:jc w:val="both"/>
      </w:pPr>
      <w:r w:rsidRPr="00C1672A">
        <w:t xml:space="preserve">Prepared test data, test scenario and test cases for SIT and UAT </w:t>
      </w:r>
    </w:p>
    <w:p w:rsidR="00D84034" w:rsidRPr="00C1672A" w:rsidRDefault="00D84034" w:rsidP="002C3AF5">
      <w:pPr>
        <w:numPr>
          <w:ilvl w:val="0"/>
          <w:numId w:val="12"/>
        </w:numPr>
        <w:spacing w:after="0" w:line="240" w:lineRule="auto"/>
        <w:ind w:left="720"/>
        <w:jc w:val="both"/>
      </w:pPr>
      <w:r w:rsidRPr="00C1672A">
        <w:t xml:space="preserve">Had done testing for numerous changes from field changes to consolidation of screens </w:t>
      </w:r>
    </w:p>
    <w:p w:rsidR="00D84034" w:rsidRPr="00C1672A" w:rsidRDefault="00D84034" w:rsidP="002C3AF5">
      <w:pPr>
        <w:numPr>
          <w:ilvl w:val="0"/>
          <w:numId w:val="12"/>
        </w:numPr>
        <w:spacing w:after="0" w:line="240" w:lineRule="auto"/>
        <w:ind w:left="720"/>
        <w:jc w:val="both"/>
      </w:pPr>
      <w:r w:rsidRPr="00C1672A">
        <w:t xml:space="preserve">Performed System, GUI, Integration, Functional and Regression Testing </w:t>
      </w:r>
    </w:p>
    <w:p w:rsidR="00D84034" w:rsidRPr="00C1672A" w:rsidRDefault="00D84034" w:rsidP="002C3AF5">
      <w:pPr>
        <w:numPr>
          <w:ilvl w:val="0"/>
          <w:numId w:val="12"/>
        </w:numPr>
        <w:spacing w:after="0" w:line="240" w:lineRule="auto"/>
        <w:ind w:left="720"/>
        <w:jc w:val="both"/>
      </w:pPr>
      <w:r w:rsidRPr="00C1672A">
        <w:t xml:space="preserve">Created Test cases for Verification of the different Pages and objects, Object, GUI, Text and Bitmap. </w:t>
      </w:r>
    </w:p>
    <w:p w:rsidR="00D84034" w:rsidRPr="00C1672A" w:rsidRDefault="00D84034" w:rsidP="002C3AF5">
      <w:pPr>
        <w:numPr>
          <w:ilvl w:val="0"/>
          <w:numId w:val="12"/>
        </w:numPr>
        <w:spacing w:after="0" w:line="240" w:lineRule="auto"/>
        <w:ind w:left="720"/>
        <w:jc w:val="both"/>
      </w:pPr>
      <w:r w:rsidRPr="00C1672A">
        <w:t xml:space="preserve">Verified the attributes and exception handling for graceful behavior of the pages </w:t>
      </w:r>
    </w:p>
    <w:p w:rsidR="00D84034" w:rsidRPr="00C1672A" w:rsidRDefault="00D84034" w:rsidP="002C3AF5">
      <w:pPr>
        <w:numPr>
          <w:ilvl w:val="0"/>
          <w:numId w:val="12"/>
        </w:numPr>
        <w:spacing w:after="0" w:line="240" w:lineRule="auto"/>
        <w:ind w:left="720"/>
        <w:jc w:val="both"/>
      </w:pPr>
      <w:r w:rsidRPr="00C1672A">
        <w:t>Performed compatibility checking: Tested Web performance and security, Involved in testing the application against different browsers Netscape Navigator and Internet Explorer</w:t>
      </w:r>
    </w:p>
    <w:p w:rsidR="00D84034" w:rsidRPr="00C1672A" w:rsidRDefault="00D84034" w:rsidP="002C3AF5">
      <w:pPr>
        <w:numPr>
          <w:ilvl w:val="0"/>
          <w:numId w:val="12"/>
        </w:numPr>
        <w:spacing w:after="0" w:line="240" w:lineRule="auto"/>
        <w:ind w:left="720"/>
        <w:jc w:val="both"/>
      </w:pPr>
      <w:r w:rsidRPr="00C1672A">
        <w:t>Validated each and ev</w:t>
      </w:r>
      <w:r>
        <w:t>ery field that the application wa</w:t>
      </w:r>
      <w:r w:rsidRPr="00C1672A">
        <w:t xml:space="preserve">s processing with the data in the </w:t>
      </w:r>
      <w:r>
        <w:t>SQL</w:t>
      </w:r>
      <w:r w:rsidRPr="00C1672A">
        <w:t xml:space="preserve"> database to make sure </w:t>
      </w:r>
      <w:r>
        <w:t>whether the application wa</w:t>
      </w:r>
      <w:r w:rsidRPr="00C1672A">
        <w:t>s pulling the correct data or not</w:t>
      </w:r>
    </w:p>
    <w:p w:rsidR="00D84034" w:rsidRPr="00C1672A" w:rsidRDefault="00D84034" w:rsidP="002C3AF5">
      <w:pPr>
        <w:numPr>
          <w:ilvl w:val="0"/>
          <w:numId w:val="12"/>
        </w:numPr>
        <w:spacing w:after="0" w:line="240" w:lineRule="auto"/>
        <w:ind w:left="720"/>
        <w:jc w:val="both"/>
      </w:pPr>
      <w:r w:rsidRPr="00C1672A">
        <w:t xml:space="preserve">Created and executed various SQL queries for data and table structure changes </w:t>
      </w:r>
    </w:p>
    <w:p w:rsidR="00D84034" w:rsidRPr="00C1672A" w:rsidRDefault="00D84034" w:rsidP="002C3AF5">
      <w:pPr>
        <w:numPr>
          <w:ilvl w:val="0"/>
          <w:numId w:val="12"/>
        </w:numPr>
        <w:spacing w:after="0" w:line="240" w:lineRule="auto"/>
        <w:ind w:left="720"/>
        <w:jc w:val="both"/>
      </w:pPr>
      <w:r w:rsidRPr="00C1672A">
        <w:t>Involved actively i</w:t>
      </w:r>
      <w:r>
        <w:t>n creation of Regression Test Case</w:t>
      </w:r>
      <w:r w:rsidRPr="00C1672A">
        <w:t xml:space="preserve"> su</w:t>
      </w:r>
      <w:r>
        <w:t>ite and Build Acceptance Test Case</w:t>
      </w:r>
      <w:r w:rsidRPr="00C1672A">
        <w:t xml:space="preserve"> </w:t>
      </w:r>
      <w:r>
        <w:t>suite</w:t>
      </w:r>
    </w:p>
    <w:p w:rsidR="00D84034" w:rsidRPr="00C1672A" w:rsidRDefault="00D84034" w:rsidP="002C3AF5">
      <w:pPr>
        <w:numPr>
          <w:ilvl w:val="0"/>
          <w:numId w:val="12"/>
        </w:numPr>
        <w:spacing w:after="0" w:line="240" w:lineRule="auto"/>
        <w:ind w:left="720"/>
        <w:jc w:val="both"/>
      </w:pPr>
      <w:r w:rsidRPr="00C1672A">
        <w:t xml:space="preserve">logged the defects in QC ALM and participated in defect triage meeting </w:t>
      </w:r>
    </w:p>
    <w:p w:rsidR="00D84034" w:rsidRPr="00C1672A" w:rsidRDefault="00D84034" w:rsidP="00AE793F">
      <w:pPr>
        <w:autoSpaceDE w:val="0"/>
        <w:autoSpaceDN w:val="0"/>
        <w:adjustRightInd w:val="0"/>
        <w:spacing w:after="0" w:line="240" w:lineRule="auto"/>
        <w:jc w:val="both"/>
        <w:rPr>
          <w:b/>
          <w:bCs/>
          <w:u w:val="single"/>
        </w:rPr>
      </w:pPr>
      <w:r w:rsidRPr="00C1672A">
        <w:rPr>
          <w:b/>
          <w:bCs/>
        </w:rPr>
        <w:t xml:space="preserve">Environment: </w:t>
      </w:r>
      <w:r w:rsidRPr="00C1672A">
        <w:t>JAVA, J2EE, HTML, IIS7.5, MS SQL 2008, HP ALM, MS Office, Visio and Project.</w:t>
      </w:r>
    </w:p>
    <w:p w:rsidR="00D84034" w:rsidRDefault="00D84034" w:rsidP="006F1047">
      <w:pPr>
        <w:spacing w:after="0" w:line="240" w:lineRule="auto"/>
        <w:jc w:val="both"/>
        <w:rPr>
          <w:b/>
          <w:bCs/>
          <w:u w:val="single"/>
        </w:rPr>
      </w:pPr>
    </w:p>
    <w:p w:rsidR="00D84034" w:rsidRPr="00C1672A" w:rsidRDefault="00D84034" w:rsidP="006F1047">
      <w:pPr>
        <w:spacing w:after="0" w:line="240" w:lineRule="auto"/>
        <w:jc w:val="both"/>
        <w:rPr>
          <w:b/>
          <w:bCs/>
          <w:u w:val="single"/>
        </w:rPr>
      </w:pPr>
      <w:r w:rsidRPr="00C1672A">
        <w:rPr>
          <w:b/>
          <w:bCs/>
          <w:u w:val="single"/>
        </w:rPr>
        <w:t xml:space="preserve">Other IT related experience </w:t>
      </w:r>
    </w:p>
    <w:p w:rsidR="00D84034" w:rsidRPr="005F10EB" w:rsidRDefault="00D84034" w:rsidP="00C1672A">
      <w:pPr>
        <w:spacing w:after="0" w:line="240" w:lineRule="auto"/>
        <w:jc w:val="both"/>
        <w:rPr>
          <w:b/>
          <w:bCs/>
        </w:rPr>
      </w:pPr>
      <w:r w:rsidRPr="005F10EB">
        <w:rPr>
          <w:b/>
          <w:bCs/>
        </w:rPr>
        <w:t>JR Technologies, Southfield MI</w:t>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sidRPr="005F10EB">
        <w:rPr>
          <w:b/>
          <w:bCs/>
        </w:rPr>
        <w:tab/>
      </w:r>
      <w:r>
        <w:rPr>
          <w:b/>
          <w:bCs/>
        </w:rPr>
        <w:t xml:space="preserve">          </w:t>
      </w:r>
      <w:r w:rsidRPr="00C822C8">
        <w:rPr>
          <w:b/>
          <w:bCs/>
        </w:rPr>
        <w:t xml:space="preserve">Mar’08 – </w:t>
      </w:r>
      <w:r>
        <w:rPr>
          <w:b/>
          <w:bCs/>
        </w:rPr>
        <w:t>Feb</w:t>
      </w:r>
      <w:r w:rsidRPr="00C822C8">
        <w:rPr>
          <w:b/>
          <w:bCs/>
        </w:rPr>
        <w:t>’11</w:t>
      </w:r>
    </w:p>
    <w:p w:rsidR="00D84034" w:rsidRPr="00C1672A" w:rsidRDefault="00D84034" w:rsidP="006F1047">
      <w:pPr>
        <w:spacing w:after="0" w:line="240" w:lineRule="auto"/>
        <w:jc w:val="both"/>
        <w:rPr>
          <w:b/>
          <w:bCs/>
          <w:smallCaps/>
        </w:rPr>
      </w:pPr>
      <w:r w:rsidRPr="005F10EB">
        <w:rPr>
          <w:b/>
          <w:bCs/>
        </w:rPr>
        <w:t>IT Operations In-Charge</w:t>
      </w:r>
      <w:r w:rsidRPr="00C1672A">
        <w:t xml:space="preserve"> </w:t>
      </w:r>
      <w:r w:rsidRPr="00C1672A">
        <w:tab/>
      </w:r>
      <w:r w:rsidRPr="00C1672A">
        <w:tab/>
      </w:r>
      <w:r w:rsidRPr="00C1672A">
        <w:tab/>
      </w:r>
      <w:r w:rsidRPr="00C1672A">
        <w:tab/>
      </w:r>
      <w:r w:rsidRPr="00C1672A">
        <w:tab/>
      </w:r>
      <w:r w:rsidRPr="00C1672A">
        <w:tab/>
      </w:r>
      <w:r w:rsidRPr="00C1672A">
        <w:tab/>
      </w:r>
      <w:r w:rsidRPr="00C1672A">
        <w:tab/>
      </w:r>
      <w:r w:rsidRPr="00C1672A">
        <w:tab/>
        <w:t xml:space="preserve">         </w:t>
      </w:r>
    </w:p>
    <w:p w:rsidR="00D84034" w:rsidRPr="00C1672A" w:rsidRDefault="00D84034" w:rsidP="00D25DB8">
      <w:pPr>
        <w:spacing w:before="120" w:after="0" w:line="240" w:lineRule="auto"/>
        <w:jc w:val="both"/>
        <w:rPr>
          <w:b/>
          <w:bCs/>
        </w:rPr>
      </w:pPr>
      <w:r w:rsidRPr="00C1672A">
        <w:rPr>
          <w:b/>
          <w:bCs/>
        </w:rPr>
        <w:t>Responsibilities:</w:t>
      </w:r>
    </w:p>
    <w:p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Analyzed Information system and current working model to optimize its functionalities </w:t>
      </w:r>
    </w:p>
    <w:p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Worked with stakeholders to develop the project plans, workflows, and procedures </w:t>
      </w:r>
    </w:p>
    <w:p w:rsidR="00D84034" w:rsidRPr="00C1672A"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Developed “As - Is” and “To - Be” model to explain the current and proposed processes and functionalities </w:t>
      </w:r>
    </w:p>
    <w:p w:rsidR="00D84034" w:rsidRPr="00C1672A" w:rsidRDefault="00D84034" w:rsidP="002C3AF5">
      <w:pPr>
        <w:pStyle w:val="ListParagraph"/>
        <w:numPr>
          <w:ilvl w:val="0"/>
          <w:numId w:val="11"/>
        </w:numPr>
        <w:spacing w:after="0" w:line="240" w:lineRule="auto"/>
        <w:ind w:left="720"/>
        <w:jc w:val="both"/>
        <w:rPr>
          <w:shd w:val="clear" w:color="auto" w:fill="FFFFFF"/>
        </w:rPr>
      </w:pPr>
      <w:r>
        <w:rPr>
          <w:shd w:val="clear" w:color="auto" w:fill="FFFFFF"/>
        </w:rPr>
        <w:t>Customers call waiting time was</w:t>
      </w:r>
      <w:r w:rsidRPr="00C1672A">
        <w:rPr>
          <w:shd w:val="clear" w:color="auto" w:fill="FFFFFF"/>
        </w:rPr>
        <w:t xml:space="preserve"> reduced by 7% and it led $100k+ additional revenue </w:t>
      </w:r>
    </w:p>
    <w:p w:rsidR="00D84034"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Attended the server faults, analyzed the faults through RCA and suggested a</w:t>
      </w:r>
      <w:r>
        <w:rPr>
          <w:shd w:val="clear" w:color="auto" w:fill="FFFFFF"/>
        </w:rPr>
        <w:t>ppropriate technical solutions</w:t>
      </w:r>
    </w:p>
    <w:p w:rsidR="00D84034" w:rsidRDefault="00D84034" w:rsidP="002C3AF5">
      <w:pPr>
        <w:pStyle w:val="ListParagraph"/>
        <w:numPr>
          <w:ilvl w:val="0"/>
          <w:numId w:val="11"/>
        </w:numPr>
        <w:spacing w:after="0" w:line="240" w:lineRule="auto"/>
        <w:ind w:left="720"/>
        <w:jc w:val="both"/>
        <w:rPr>
          <w:shd w:val="clear" w:color="auto" w:fill="FFFFFF"/>
        </w:rPr>
      </w:pPr>
      <w:r w:rsidRPr="00C1672A">
        <w:rPr>
          <w:shd w:val="clear" w:color="auto" w:fill="FFFFFF"/>
        </w:rPr>
        <w:t xml:space="preserve">Used Microsoft backup tools to schedule backups on DC, ADC, SQL servers </w:t>
      </w:r>
    </w:p>
    <w:p w:rsidR="00D84034" w:rsidRPr="00E2295C" w:rsidRDefault="00D84034" w:rsidP="00E2295C">
      <w:pPr>
        <w:spacing w:before="120" w:after="0" w:line="240" w:lineRule="auto"/>
        <w:jc w:val="both"/>
        <w:rPr>
          <w:b/>
          <w:bCs/>
          <w:u w:val="single"/>
        </w:rPr>
      </w:pPr>
      <w:r w:rsidRPr="00E2295C">
        <w:rPr>
          <w:b/>
          <w:bCs/>
          <w:u w:val="single"/>
        </w:rPr>
        <w:t>Other information</w:t>
      </w:r>
    </w:p>
    <w:p w:rsidR="00D84034" w:rsidRPr="00E2295C" w:rsidRDefault="00D84034" w:rsidP="00E2295C">
      <w:pPr>
        <w:spacing w:before="60" w:after="60"/>
        <w:rPr>
          <w:b/>
          <w:bCs/>
          <w:shd w:val="clear" w:color="auto" w:fill="FFFFFF"/>
        </w:rPr>
      </w:pPr>
      <w:r w:rsidRPr="00E2295C">
        <w:rPr>
          <w:b/>
          <w:bCs/>
          <w:shd w:val="clear" w:color="auto" w:fill="FFFFFF"/>
        </w:rPr>
        <w:t>Co-Authorship</w:t>
      </w:r>
    </w:p>
    <w:p w:rsidR="00D84034" w:rsidRPr="00C1672A" w:rsidRDefault="00D84034" w:rsidP="00EF1625">
      <w:pPr>
        <w:pStyle w:val="ListParagraph"/>
        <w:numPr>
          <w:ilvl w:val="0"/>
          <w:numId w:val="25"/>
        </w:numPr>
        <w:spacing w:after="0" w:line="240" w:lineRule="auto"/>
        <w:ind w:left="720"/>
        <w:jc w:val="both"/>
      </w:pPr>
      <w:r w:rsidRPr="00C1672A">
        <w:t>A research paper – RFID Adoption Trend in Healthcare Industry</w:t>
      </w:r>
    </w:p>
    <w:p w:rsidR="00D84034" w:rsidRPr="00C1672A" w:rsidRDefault="00D84034" w:rsidP="00EF1625">
      <w:pPr>
        <w:pStyle w:val="ListParagraph"/>
        <w:numPr>
          <w:ilvl w:val="0"/>
          <w:numId w:val="25"/>
        </w:numPr>
        <w:spacing w:after="0" w:line="240" w:lineRule="auto"/>
        <w:ind w:left="720"/>
        <w:jc w:val="both"/>
      </w:pPr>
      <w:r w:rsidRPr="00C1672A">
        <w:t xml:space="preserve">A journal article – Driving Factors behind the RFID Technology Adoption in Healthcare Industry </w:t>
      </w:r>
    </w:p>
    <w:p w:rsidR="00D84034" w:rsidRPr="00E2295C" w:rsidRDefault="00D84034" w:rsidP="00E2295C">
      <w:pPr>
        <w:spacing w:before="60" w:after="60"/>
        <w:rPr>
          <w:b/>
          <w:bCs/>
          <w:shd w:val="clear" w:color="auto" w:fill="FFFFFF"/>
        </w:rPr>
      </w:pPr>
      <w:r w:rsidRPr="00E2295C">
        <w:rPr>
          <w:b/>
          <w:bCs/>
          <w:shd w:val="clear" w:color="auto" w:fill="FFFFFF"/>
        </w:rPr>
        <w:t>Honors and Awards</w:t>
      </w:r>
    </w:p>
    <w:p w:rsidR="00D84034" w:rsidRPr="00C1672A" w:rsidRDefault="00D84034" w:rsidP="00EF1625">
      <w:pPr>
        <w:pStyle w:val="ListParagraph"/>
        <w:widowControl w:val="0"/>
        <w:numPr>
          <w:ilvl w:val="0"/>
          <w:numId w:val="21"/>
        </w:numPr>
        <w:spacing w:after="0" w:line="240" w:lineRule="auto"/>
        <w:ind w:left="720"/>
        <w:jc w:val="both"/>
      </w:pPr>
      <w:r w:rsidRPr="00C1672A">
        <w:t>Member of the International Honor Society in the Decision Sciences and Information Systems</w:t>
      </w:r>
    </w:p>
    <w:p w:rsidR="00D84034" w:rsidRPr="00C1672A" w:rsidRDefault="00D84034" w:rsidP="008A0051">
      <w:pPr>
        <w:pStyle w:val="ListParagraph"/>
        <w:widowControl w:val="0"/>
        <w:numPr>
          <w:ilvl w:val="0"/>
          <w:numId w:val="21"/>
        </w:numPr>
        <w:spacing w:after="0" w:line="240" w:lineRule="auto"/>
        <w:ind w:left="720"/>
        <w:jc w:val="both"/>
      </w:pPr>
      <w:r w:rsidRPr="00C1672A">
        <w:t>Member of the Global Jesuit Business Student Association Honor Society</w:t>
      </w:r>
    </w:p>
    <w:sectPr w:rsidR="00D84034" w:rsidRPr="00C1672A" w:rsidSect="005C6623">
      <w:headerReference w:type="first" r:id="rId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034" w:rsidRDefault="00D84034" w:rsidP="00C64C39">
      <w:pPr>
        <w:spacing w:after="0" w:line="240" w:lineRule="auto"/>
      </w:pPr>
      <w:r>
        <w:separator/>
      </w:r>
    </w:p>
  </w:endnote>
  <w:endnote w:type="continuationSeparator" w:id="1">
    <w:p w:rsidR="00D84034" w:rsidRDefault="00D84034" w:rsidP="00C64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Footlight MT Light">
    <w:panose1 w:val="00000000000000000000"/>
    <w:charset w:val="00"/>
    <w:family w:val="roman"/>
    <w:notTrueType/>
    <w:pitch w:val="variable"/>
    <w:sig w:usb0="00000003" w:usb1="00000000" w:usb2="00000000" w:usb3="00000000" w:csb0="00000001" w:csb1="00000000"/>
  </w:font>
  <w:font w:name="PMingLiU">
    <w:altName w:val="¡Ps2OcuAe"/>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034" w:rsidRDefault="00D84034" w:rsidP="00C64C39">
      <w:pPr>
        <w:spacing w:after="0" w:line="240" w:lineRule="auto"/>
      </w:pPr>
      <w:r>
        <w:separator/>
      </w:r>
    </w:p>
  </w:footnote>
  <w:footnote w:type="continuationSeparator" w:id="1">
    <w:p w:rsidR="00D84034" w:rsidRDefault="00D84034" w:rsidP="00C64C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034" w:rsidRPr="00DC02E4" w:rsidRDefault="00D84034" w:rsidP="00DC02E4">
    <w:pPr>
      <w:pStyle w:val="Header"/>
      <w:tabs>
        <w:tab w:val="clear" w:pos="4680"/>
        <w:tab w:val="clear" w:pos="9360"/>
      </w:tabs>
      <w:jc w:val="center"/>
      <w:rPr>
        <w:b/>
        <w:bCs/>
        <w:sz w:val="40"/>
        <w:szCs w:val="40"/>
      </w:rPr>
    </w:pPr>
    <w:r w:rsidRPr="00DC02E4">
      <w:rPr>
        <w:b/>
        <w:bCs/>
        <w:sz w:val="40"/>
        <w:szCs w:val="40"/>
      </w:rPr>
      <w:t>Kuppuraj</w:t>
    </w:r>
    <w:r>
      <w:rPr>
        <w:b/>
        <w:bCs/>
        <w:sz w:val="40"/>
        <w:szCs w:val="40"/>
      </w:rPr>
      <w:t>babu. Kuppusamy Ramu</w:t>
    </w:r>
  </w:p>
  <w:p w:rsidR="00D84034" w:rsidRPr="00DC02E4" w:rsidRDefault="00D84034" w:rsidP="00DC02E4">
    <w:pPr>
      <w:pStyle w:val="Header"/>
      <w:tabs>
        <w:tab w:val="clear" w:pos="4680"/>
        <w:tab w:val="clear" w:pos="9360"/>
      </w:tabs>
      <w:jc w:val="center"/>
      <w:rPr>
        <w:b/>
        <w:bCs/>
        <w:sz w:val="24"/>
        <w:szCs w:val="24"/>
      </w:rPr>
    </w:pPr>
    <w:r>
      <w:rPr>
        <w:b/>
        <w:bCs/>
        <w:sz w:val="24"/>
        <w:szCs w:val="24"/>
        <w:lang w:val="en-CA"/>
      </w:rPr>
      <w:t>kuppuraj.kr</w:t>
    </w:r>
    <w:r w:rsidRPr="00DC02E4">
      <w:rPr>
        <w:b/>
        <w:bCs/>
        <w:sz w:val="24"/>
        <w:szCs w:val="24"/>
        <w:lang w:val="en-CA"/>
      </w:rPr>
      <w:t>@outlook.com</w:t>
    </w:r>
  </w:p>
  <w:p w:rsidR="00D84034" w:rsidRPr="00DC02E4" w:rsidRDefault="00D84034" w:rsidP="00DC02E4">
    <w:pPr>
      <w:pStyle w:val="Header"/>
      <w:pBdr>
        <w:bottom w:val="single" w:sz="4" w:space="1" w:color="auto"/>
      </w:pBdr>
      <w:tabs>
        <w:tab w:val="clear" w:pos="4680"/>
        <w:tab w:val="clear" w:pos="9360"/>
      </w:tabs>
      <w:jc w:val="center"/>
      <w:rPr>
        <w:b/>
        <w:bCs/>
        <w:sz w:val="28"/>
        <w:szCs w:val="28"/>
      </w:rPr>
    </w:pPr>
    <w:r w:rsidRPr="00DC02E4">
      <w:rPr>
        <w:b/>
        <w:bCs/>
        <w:sz w:val="24"/>
        <w:szCs w:val="24"/>
      </w:rPr>
      <w:t xml:space="preserve">248 </w:t>
    </w:r>
    <w:r>
      <w:rPr>
        <w:b/>
        <w:bCs/>
        <w:sz w:val="24"/>
        <w:szCs w:val="24"/>
      </w:rPr>
      <w:t>433 6559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7B1"/>
    <w:multiLevelType w:val="hybridMultilevel"/>
    <w:tmpl w:val="D23244DC"/>
    <w:lvl w:ilvl="0" w:tplc="04090005">
      <w:start w:val="1"/>
      <w:numFmt w:val="bullet"/>
      <w:lvlText w:val=""/>
      <w:lvlJc w:val="left"/>
      <w:pPr>
        <w:ind w:left="765" w:hanging="360"/>
      </w:pPr>
      <w:rPr>
        <w:rFonts w:ascii="Wingdings" w:hAnsi="Wingdings" w:cs="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1">
    <w:nsid w:val="093E3D9A"/>
    <w:multiLevelType w:val="hybridMultilevel"/>
    <w:tmpl w:val="0A0025F4"/>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
    <w:nsid w:val="0C0C4EDC"/>
    <w:multiLevelType w:val="hybridMultilevel"/>
    <w:tmpl w:val="4B241346"/>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cs="Wingdings" w:hint="default"/>
      </w:rPr>
    </w:lvl>
    <w:lvl w:ilvl="3" w:tplc="04090001">
      <w:start w:val="1"/>
      <w:numFmt w:val="bullet"/>
      <w:lvlText w:val=""/>
      <w:lvlJc w:val="left"/>
      <w:pPr>
        <w:ind w:left="3060" w:hanging="360"/>
      </w:pPr>
      <w:rPr>
        <w:rFonts w:ascii="Symbol" w:hAnsi="Symbol" w:cs="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cs="Wingdings" w:hint="default"/>
      </w:rPr>
    </w:lvl>
    <w:lvl w:ilvl="6" w:tplc="04090001">
      <w:start w:val="1"/>
      <w:numFmt w:val="bullet"/>
      <w:lvlText w:val=""/>
      <w:lvlJc w:val="left"/>
      <w:pPr>
        <w:ind w:left="5220" w:hanging="360"/>
      </w:pPr>
      <w:rPr>
        <w:rFonts w:ascii="Symbol" w:hAnsi="Symbol" w:cs="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cs="Wingdings" w:hint="default"/>
      </w:rPr>
    </w:lvl>
  </w:abstractNum>
  <w:abstractNum w:abstractNumId="3">
    <w:nsid w:val="0C956899"/>
    <w:multiLevelType w:val="hybridMultilevel"/>
    <w:tmpl w:val="006C8BCE"/>
    <w:lvl w:ilvl="0" w:tplc="04090005">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0B65A3B"/>
    <w:multiLevelType w:val="hybridMultilevel"/>
    <w:tmpl w:val="821CF206"/>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67F2E0F"/>
    <w:multiLevelType w:val="hybridMultilevel"/>
    <w:tmpl w:val="71BCD0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A7770ED"/>
    <w:multiLevelType w:val="hybridMultilevel"/>
    <w:tmpl w:val="F91AF5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1AF57026"/>
    <w:multiLevelType w:val="hybridMultilevel"/>
    <w:tmpl w:val="5B86B042"/>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1BDD3300"/>
    <w:multiLevelType w:val="hybridMultilevel"/>
    <w:tmpl w:val="9094DFB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1D923397"/>
    <w:multiLevelType w:val="hybridMultilevel"/>
    <w:tmpl w:val="E62CA20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nsid w:val="1F035C81"/>
    <w:multiLevelType w:val="hybridMultilevel"/>
    <w:tmpl w:val="FE40685E"/>
    <w:lvl w:ilvl="0" w:tplc="0409000B">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20341290"/>
    <w:multiLevelType w:val="hybridMultilevel"/>
    <w:tmpl w:val="981026E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229556B7"/>
    <w:multiLevelType w:val="hybridMultilevel"/>
    <w:tmpl w:val="F68ABE9C"/>
    <w:lvl w:ilvl="0" w:tplc="04090001">
      <w:start w:val="1"/>
      <w:numFmt w:val="bullet"/>
      <w:lvlText w:val=""/>
      <w:lvlJc w:val="left"/>
      <w:pPr>
        <w:ind w:left="718" w:hanging="360"/>
      </w:pPr>
      <w:rPr>
        <w:rFonts w:ascii="Symbol" w:hAnsi="Symbol" w:cs="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cs="Wingdings" w:hint="default"/>
      </w:rPr>
    </w:lvl>
    <w:lvl w:ilvl="3" w:tplc="04090001">
      <w:start w:val="1"/>
      <w:numFmt w:val="bullet"/>
      <w:lvlText w:val=""/>
      <w:lvlJc w:val="left"/>
      <w:pPr>
        <w:ind w:left="2878" w:hanging="360"/>
      </w:pPr>
      <w:rPr>
        <w:rFonts w:ascii="Symbol" w:hAnsi="Symbol" w:cs="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cs="Wingdings" w:hint="default"/>
      </w:rPr>
    </w:lvl>
    <w:lvl w:ilvl="6" w:tplc="04090001">
      <w:start w:val="1"/>
      <w:numFmt w:val="bullet"/>
      <w:lvlText w:val=""/>
      <w:lvlJc w:val="left"/>
      <w:pPr>
        <w:ind w:left="5038" w:hanging="360"/>
      </w:pPr>
      <w:rPr>
        <w:rFonts w:ascii="Symbol" w:hAnsi="Symbol" w:cs="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cs="Wingdings" w:hint="default"/>
      </w:rPr>
    </w:lvl>
  </w:abstractNum>
  <w:abstractNum w:abstractNumId="13">
    <w:nsid w:val="2A901882"/>
    <w:multiLevelType w:val="hybridMultilevel"/>
    <w:tmpl w:val="E88E0EE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nsid w:val="2B854F32"/>
    <w:multiLevelType w:val="hybridMultilevel"/>
    <w:tmpl w:val="CDDAA85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2DFB263A"/>
    <w:multiLevelType w:val="hybridMultilevel"/>
    <w:tmpl w:val="4D2C04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381F29B9"/>
    <w:multiLevelType w:val="hybridMultilevel"/>
    <w:tmpl w:val="1DDCCEF2"/>
    <w:lvl w:ilvl="0" w:tplc="04090005">
      <w:start w:val="1"/>
      <w:numFmt w:val="bullet"/>
      <w:lvlText w:val=""/>
      <w:lvlJc w:val="left"/>
      <w:pPr>
        <w:ind w:left="1620" w:hanging="360"/>
      </w:pPr>
      <w:rPr>
        <w:rFonts w:ascii="Wingdings" w:hAnsi="Wingdings" w:cs="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cs="Wingdings" w:hint="default"/>
      </w:rPr>
    </w:lvl>
    <w:lvl w:ilvl="3" w:tplc="04090001">
      <w:start w:val="1"/>
      <w:numFmt w:val="bullet"/>
      <w:lvlText w:val=""/>
      <w:lvlJc w:val="left"/>
      <w:pPr>
        <w:ind w:left="3780" w:hanging="360"/>
      </w:pPr>
      <w:rPr>
        <w:rFonts w:ascii="Symbol" w:hAnsi="Symbol" w:cs="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cs="Wingdings" w:hint="default"/>
      </w:rPr>
    </w:lvl>
    <w:lvl w:ilvl="6" w:tplc="04090001">
      <w:start w:val="1"/>
      <w:numFmt w:val="bullet"/>
      <w:lvlText w:val=""/>
      <w:lvlJc w:val="left"/>
      <w:pPr>
        <w:ind w:left="5940" w:hanging="360"/>
      </w:pPr>
      <w:rPr>
        <w:rFonts w:ascii="Symbol" w:hAnsi="Symbol" w:cs="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cs="Wingdings" w:hint="default"/>
      </w:rPr>
    </w:lvl>
  </w:abstractNum>
  <w:abstractNum w:abstractNumId="17">
    <w:nsid w:val="3FE56EBD"/>
    <w:multiLevelType w:val="hybridMultilevel"/>
    <w:tmpl w:val="302205F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45742BDF"/>
    <w:multiLevelType w:val="hybridMultilevel"/>
    <w:tmpl w:val="92A2EFF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4792022D"/>
    <w:multiLevelType w:val="hybridMultilevel"/>
    <w:tmpl w:val="414429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491B5C98"/>
    <w:multiLevelType w:val="hybridMultilevel"/>
    <w:tmpl w:val="EB70B97C"/>
    <w:lvl w:ilvl="0" w:tplc="10090005">
      <w:start w:val="1"/>
      <w:numFmt w:val="bullet"/>
      <w:lvlText w:val=""/>
      <w:lvlJc w:val="left"/>
      <w:pPr>
        <w:tabs>
          <w:tab w:val="num" w:pos="360"/>
        </w:tabs>
        <w:ind w:left="360" w:hanging="360"/>
      </w:pPr>
      <w:rPr>
        <w:rFonts w:ascii="Wingdings" w:hAnsi="Wingdings" w:cs="Wingdings" w:hint="default"/>
      </w:rPr>
    </w:lvl>
    <w:lvl w:ilvl="1" w:tplc="10090003">
      <w:start w:val="1"/>
      <w:numFmt w:val="bullet"/>
      <w:lvlText w:val="o"/>
      <w:lvlJc w:val="left"/>
      <w:pPr>
        <w:tabs>
          <w:tab w:val="num" w:pos="1080"/>
        </w:tabs>
        <w:ind w:left="1080" w:hanging="360"/>
      </w:pPr>
      <w:rPr>
        <w:rFonts w:ascii="Courier New" w:hAnsi="Courier New" w:cs="Courier New" w:hint="default"/>
      </w:rPr>
    </w:lvl>
    <w:lvl w:ilvl="2" w:tplc="10090005">
      <w:start w:val="1"/>
      <w:numFmt w:val="bullet"/>
      <w:lvlText w:val=""/>
      <w:lvlJc w:val="left"/>
      <w:pPr>
        <w:tabs>
          <w:tab w:val="num" w:pos="1800"/>
        </w:tabs>
        <w:ind w:left="1800" w:hanging="360"/>
      </w:pPr>
      <w:rPr>
        <w:rFonts w:ascii="Wingdings" w:hAnsi="Wingdings" w:cs="Wingdings" w:hint="default"/>
      </w:rPr>
    </w:lvl>
    <w:lvl w:ilvl="3" w:tplc="10090001">
      <w:start w:val="1"/>
      <w:numFmt w:val="bullet"/>
      <w:lvlText w:val=""/>
      <w:lvlJc w:val="left"/>
      <w:pPr>
        <w:tabs>
          <w:tab w:val="num" w:pos="2520"/>
        </w:tabs>
        <w:ind w:left="2520" w:hanging="360"/>
      </w:pPr>
      <w:rPr>
        <w:rFonts w:ascii="Symbol" w:hAnsi="Symbol" w:cs="Symbol" w:hint="default"/>
      </w:rPr>
    </w:lvl>
    <w:lvl w:ilvl="4" w:tplc="10090003">
      <w:start w:val="1"/>
      <w:numFmt w:val="bullet"/>
      <w:lvlText w:val="o"/>
      <w:lvlJc w:val="left"/>
      <w:pPr>
        <w:tabs>
          <w:tab w:val="num" w:pos="3240"/>
        </w:tabs>
        <w:ind w:left="3240" w:hanging="360"/>
      </w:pPr>
      <w:rPr>
        <w:rFonts w:ascii="Courier New" w:hAnsi="Courier New" w:cs="Courier New" w:hint="default"/>
      </w:rPr>
    </w:lvl>
    <w:lvl w:ilvl="5" w:tplc="10090005">
      <w:start w:val="1"/>
      <w:numFmt w:val="bullet"/>
      <w:lvlText w:val=""/>
      <w:lvlJc w:val="left"/>
      <w:pPr>
        <w:tabs>
          <w:tab w:val="num" w:pos="3960"/>
        </w:tabs>
        <w:ind w:left="3960" w:hanging="360"/>
      </w:pPr>
      <w:rPr>
        <w:rFonts w:ascii="Wingdings" w:hAnsi="Wingdings" w:cs="Wingdings" w:hint="default"/>
      </w:rPr>
    </w:lvl>
    <w:lvl w:ilvl="6" w:tplc="10090001">
      <w:start w:val="1"/>
      <w:numFmt w:val="bullet"/>
      <w:lvlText w:val=""/>
      <w:lvlJc w:val="left"/>
      <w:pPr>
        <w:tabs>
          <w:tab w:val="num" w:pos="4680"/>
        </w:tabs>
        <w:ind w:left="4680" w:hanging="360"/>
      </w:pPr>
      <w:rPr>
        <w:rFonts w:ascii="Symbol" w:hAnsi="Symbol" w:cs="Symbol" w:hint="default"/>
      </w:rPr>
    </w:lvl>
    <w:lvl w:ilvl="7" w:tplc="10090003">
      <w:start w:val="1"/>
      <w:numFmt w:val="bullet"/>
      <w:lvlText w:val="o"/>
      <w:lvlJc w:val="left"/>
      <w:pPr>
        <w:tabs>
          <w:tab w:val="num" w:pos="5400"/>
        </w:tabs>
        <w:ind w:left="5400" w:hanging="360"/>
      </w:pPr>
      <w:rPr>
        <w:rFonts w:ascii="Courier New" w:hAnsi="Courier New" w:cs="Courier New" w:hint="default"/>
      </w:rPr>
    </w:lvl>
    <w:lvl w:ilvl="8" w:tplc="10090005">
      <w:start w:val="1"/>
      <w:numFmt w:val="bullet"/>
      <w:lvlText w:val=""/>
      <w:lvlJc w:val="left"/>
      <w:pPr>
        <w:tabs>
          <w:tab w:val="num" w:pos="6120"/>
        </w:tabs>
        <w:ind w:left="6120" w:hanging="360"/>
      </w:pPr>
      <w:rPr>
        <w:rFonts w:ascii="Wingdings" w:hAnsi="Wingdings" w:cs="Wingdings" w:hint="default"/>
      </w:rPr>
    </w:lvl>
  </w:abstractNum>
  <w:abstractNum w:abstractNumId="21">
    <w:nsid w:val="4B6222AF"/>
    <w:multiLevelType w:val="hybridMultilevel"/>
    <w:tmpl w:val="96BAC4E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2">
    <w:nsid w:val="4C1051E0"/>
    <w:multiLevelType w:val="hybridMultilevel"/>
    <w:tmpl w:val="961C47E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3">
    <w:nsid w:val="4EB251B8"/>
    <w:multiLevelType w:val="hybridMultilevel"/>
    <w:tmpl w:val="9740F4A8"/>
    <w:lvl w:ilvl="0" w:tplc="04090005">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53373A7B"/>
    <w:multiLevelType w:val="hybridMultilevel"/>
    <w:tmpl w:val="6EF8934A"/>
    <w:lvl w:ilvl="0" w:tplc="0409000B">
      <w:start w:val="1"/>
      <w:numFmt w:val="bullet"/>
      <w:lvlText w:val=""/>
      <w:lvlJc w:val="left"/>
      <w:pPr>
        <w:ind w:left="720" w:hanging="360"/>
      </w:pPr>
      <w:rPr>
        <w:rFonts w:ascii="Wingdings" w:hAnsi="Wingdings" w:cs="Wingdings"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58AF776D"/>
    <w:multiLevelType w:val="hybridMultilevel"/>
    <w:tmpl w:val="C736EE7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6">
    <w:nsid w:val="5C9E6D81"/>
    <w:multiLevelType w:val="hybridMultilevel"/>
    <w:tmpl w:val="9274F538"/>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nsid w:val="68A0144E"/>
    <w:multiLevelType w:val="hybridMultilevel"/>
    <w:tmpl w:val="3D2C40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6CBD7070"/>
    <w:multiLevelType w:val="hybridMultilevel"/>
    <w:tmpl w:val="5F04B4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74413548"/>
    <w:multiLevelType w:val="hybridMultilevel"/>
    <w:tmpl w:val="92BA55C6"/>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75ED55E0"/>
    <w:multiLevelType w:val="hybridMultilevel"/>
    <w:tmpl w:val="7A64AA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7A526FA2"/>
    <w:multiLevelType w:val="hybridMultilevel"/>
    <w:tmpl w:val="D26863AE"/>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2">
    <w:nsid w:val="7D1F612C"/>
    <w:multiLevelType w:val="hybridMultilevel"/>
    <w:tmpl w:val="4FFCDBA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7D557340"/>
    <w:multiLevelType w:val="multilevel"/>
    <w:tmpl w:val="8012CB2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nsid w:val="7FDE366A"/>
    <w:multiLevelType w:val="hybridMultilevel"/>
    <w:tmpl w:val="7ECE3E8C"/>
    <w:lvl w:ilvl="0" w:tplc="752235F6">
      <w:start w:val="268"/>
      <w:numFmt w:val="bullet"/>
      <w:lvlText w:val=""/>
      <w:lvlJc w:val="left"/>
      <w:pPr>
        <w:tabs>
          <w:tab w:val="num" w:pos="405"/>
        </w:tabs>
        <w:ind w:left="405"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4"/>
  </w:num>
  <w:num w:numId="2">
    <w:abstractNumId w:val="15"/>
  </w:num>
  <w:num w:numId="3">
    <w:abstractNumId w:val="1"/>
  </w:num>
  <w:num w:numId="4">
    <w:abstractNumId w:val="8"/>
  </w:num>
  <w:num w:numId="5">
    <w:abstractNumId w:val="10"/>
  </w:num>
  <w:num w:numId="6">
    <w:abstractNumId w:val="34"/>
  </w:num>
  <w:num w:numId="7">
    <w:abstractNumId w:val="24"/>
  </w:num>
  <w:num w:numId="8">
    <w:abstractNumId w:val="28"/>
  </w:num>
  <w:num w:numId="9">
    <w:abstractNumId w:val="6"/>
  </w:num>
  <w:num w:numId="10">
    <w:abstractNumId w:val="23"/>
  </w:num>
  <w:num w:numId="11">
    <w:abstractNumId w:val="7"/>
  </w:num>
  <w:num w:numId="12">
    <w:abstractNumId w:val="0"/>
  </w:num>
  <w:num w:numId="13">
    <w:abstractNumId w:val="3"/>
  </w:num>
  <w:num w:numId="14">
    <w:abstractNumId w:val="4"/>
  </w:num>
  <w:num w:numId="15">
    <w:abstractNumId w:val="11"/>
  </w:num>
  <w:num w:numId="16">
    <w:abstractNumId w:val="2"/>
  </w:num>
  <w:num w:numId="17">
    <w:abstractNumId w:val="29"/>
  </w:num>
  <w:num w:numId="18">
    <w:abstractNumId w:val="5"/>
  </w:num>
  <w:num w:numId="19">
    <w:abstractNumId w:val="12"/>
  </w:num>
  <w:num w:numId="20">
    <w:abstractNumId w:val="9"/>
  </w:num>
  <w:num w:numId="21">
    <w:abstractNumId w:val="16"/>
  </w:num>
  <w:num w:numId="22">
    <w:abstractNumId w:val="13"/>
  </w:num>
  <w:num w:numId="23">
    <w:abstractNumId w:val="17"/>
  </w:num>
  <w:num w:numId="24">
    <w:abstractNumId w:val="31"/>
  </w:num>
  <w:num w:numId="25">
    <w:abstractNumId w:val="26"/>
  </w:num>
  <w:num w:numId="26">
    <w:abstractNumId w:val="30"/>
  </w:num>
  <w:num w:numId="27">
    <w:abstractNumId w:val="19"/>
  </w:num>
  <w:num w:numId="28">
    <w:abstractNumId w:val="18"/>
  </w:num>
  <w:num w:numId="29">
    <w:abstractNumId w:val="32"/>
  </w:num>
  <w:num w:numId="30">
    <w:abstractNumId w:val="25"/>
  </w:num>
  <w:num w:numId="31">
    <w:abstractNumId w:val="33"/>
  </w:num>
  <w:num w:numId="32">
    <w:abstractNumId w:val="21"/>
  </w:num>
  <w:num w:numId="33">
    <w:abstractNumId w:val="20"/>
  </w:num>
  <w:num w:numId="34">
    <w:abstractNumId w:val="22"/>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4C39"/>
    <w:rsid w:val="00047829"/>
    <w:rsid w:val="000C6204"/>
    <w:rsid w:val="000C6F19"/>
    <w:rsid w:val="000D0670"/>
    <w:rsid w:val="000E19D2"/>
    <w:rsid w:val="000E6250"/>
    <w:rsid w:val="001349D4"/>
    <w:rsid w:val="00146846"/>
    <w:rsid w:val="00152610"/>
    <w:rsid w:val="00157BDB"/>
    <w:rsid w:val="00165A79"/>
    <w:rsid w:val="00182E93"/>
    <w:rsid w:val="001C1587"/>
    <w:rsid w:val="001C2301"/>
    <w:rsid w:val="001E24BC"/>
    <w:rsid w:val="001E4941"/>
    <w:rsid w:val="001F1C99"/>
    <w:rsid w:val="001F2228"/>
    <w:rsid w:val="002073CB"/>
    <w:rsid w:val="00250349"/>
    <w:rsid w:val="00261007"/>
    <w:rsid w:val="002C3AF5"/>
    <w:rsid w:val="002E0247"/>
    <w:rsid w:val="002F163A"/>
    <w:rsid w:val="00303CF3"/>
    <w:rsid w:val="0032166E"/>
    <w:rsid w:val="003272E2"/>
    <w:rsid w:val="00362062"/>
    <w:rsid w:val="00363DDB"/>
    <w:rsid w:val="003705BE"/>
    <w:rsid w:val="003A3393"/>
    <w:rsid w:val="003E0AAC"/>
    <w:rsid w:val="00400167"/>
    <w:rsid w:val="00413630"/>
    <w:rsid w:val="00421BDD"/>
    <w:rsid w:val="0043089C"/>
    <w:rsid w:val="00440420"/>
    <w:rsid w:val="00470389"/>
    <w:rsid w:val="00472D4A"/>
    <w:rsid w:val="00487383"/>
    <w:rsid w:val="00496C13"/>
    <w:rsid w:val="004C31D6"/>
    <w:rsid w:val="004D0694"/>
    <w:rsid w:val="004E7D8F"/>
    <w:rsid w:val="00522855"/>
    <w:rsid w:val="00524744"/>
    <w:rsid w:val="005829CD"/>
    <w:rsid w:val="00586B96"/>
    <w:rsid w:val="005C4218"/>
    <w:rsid w:val="005C6623"/>
    <w:rsid w:val="005F10EB"/>
    <w:rsid w:val="00611037"/>
    <w:rsid w:val="00617F75"/>
    <w:rsid w:val="00627A79"/>
    <w:rsid w:val="00630234"/>
    <w:rsid w:val="0063205D"/>
    <w:rsid w:val="00637D87"/>
    <w:rsid w:val="0065582F"/>
    <w:rsid w:val="00661433"/>
    <w:rsid w:val="00662404"/>
    <w:rsid w:val="006A34AC"/>
    <w:rsid w:val="006A7D44"/>
    <w:rsid w:val="006B31C1"/>
    <w:rsid w:val="006C342E"/>
    <w:rsid w:val="006F1047"/>
    <w:rsid w:val="00700EDC"/>
    <w:rsid w:val="00702DFA"/>
    <w:rsid w:val="007051DC"/>
    <w:rsid w:val="00716305"/>
    <w:rsid w:val="007236E0"/>
    <w:rsid w:val="00723987"/>
    <w:rsid w:val="00725914"/>
    <w:rsid w:val="00753DEA"/>
    <w:rsid w:val="00792E68"/>
    <w:rsid w:val="007A455D"/>
    <w:rsid w:val="007F4849"/>
    <w:rsid w:val="00805AFD"/>
    <w:rsid w:val="00835745"/>
    <w:rsid w:val="00847417"/>
    <w:rsid w:val="00850EAD"/>
    <w:rsid w:val="00855A3F"/>
    <w:rsid w:val="008A0051"/>
    <w:rsid w:val="008B4FEE"/>
    <w:rsid w:val="008C6A2A"/>
    <w:rsid w:val="008D5485"/>
    <w:rsid w:val="008F67A7"/>
    <w:rsid w:val="00927C33"/>
    <w:rsid w:val="009502F3"/>
    <w:rsid w:val="00953DCB"/>
    <w:rsid w:val="0097158E"/>
    <w:rsid w:val="009739BE"/>
    <w:rsid w:val="0097638D"/>
    <w:rsid w:val="00985CC4"/>
    <w:rsid w:val="009B5261"/>
    <w:rsid w:val="009D68E8"/>
    <w:rsid w:val="009D7FAF"/>
    <w:rsid w:val="00A10658"/>
    <w:rsid w:val="00A67720"/>
    <w:rsid w:val="00AA57B3"/>
    <w:rsid w:val="00AB60A0"/>
    <w:rsid w:val="00AB6CDA"/>
    <w:rsid w:val="00AE793F"/>
    <w:rsid w:val="00B025C0"/>
    <w:rsid w:val="00B34A8A"/>
    <w:rsid w:val="00B83D5E"/>
    <w:rsid w:val="00BA097B"/>
    <w:rsid w:val="00BC549A"/>
    <w:rsid w:val="00BF04D8"/>
    <w:rsid w:val="00BF713B"/>
    <w:rsid w:val="00BF7556"/>
    <w:rsid w:val="00C038F1"/>
    <w:rsid w:val="00C1672A"/>
    <w:rsid w:val="00C46BB2"/>
    <w:rsid w:val="00C64C39"/>
    <w:rsid w:val="00C822C8"/>
    <w:rsid w:val="00C9402B"/>
    <w:rsid w:val="00CD5A32"/>
    <w:rsid w:val="00CE65EB"/>
    <w:rsid w:val="00D25DB8"/>
    <w:rsid w:val="00D27661"/>
    <w:rsid w:val="00D57D39"/>
    <w:rsid w:val="00D771B9"/>
    <w:rsid w:val="00D77F23"/>
    <w:rsid w:val="00D84034"/>
    <w:rsid w:val="00DA2E69"/>
    <w:rsid w:val="00DC02E4"/>
    <w:rsid w:val="00DC0361"/>
    <w:rsid w:val="00E2295C"/>
    <w:rsid w:val="00E37520"/>
    <w:rsid w:val="00E46B0F"/>
    <w:rsid w:val="00E61B4E"/>
    <w:rsid w:val="00E67BB3"/>
    <w:rsid w:val="00EB0EE0"/>
    <w:rsid w:val="00EB62DC"/>
    <w:rsid w:val="00EF1625"/>
    <w:rsid w:val="00F06083"/>
    <w:rsid w:val="00F2230F"/>
    <w:rsid w:val="00F3280F"/>
    <w:rsid w:val="00F42A60"/>
    <w:rsid w:val="00F662CC"/>
    <w:rsid w:val="00F7587E"/>
    <w:rsid w:val="00F77051"/>
    <w:rsid w:val="00F91066"/>
    <w:rsid w:val="00FD1E3C"/>
    <w:rsid w:val="00FE59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9D2"/>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4C3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64C39"/>
  </w:style>
  <w:style w:type="paragraph" w:styleId="Footer">
    <w:name w:val="footer"/>
    <w:basedOn w:val="Normal"/>
    <w:link w:val="FooterChar"/>
    <w:uiPriority w:val="99"/>
    <w:rsid w:val="00C64C3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64C39"/>
  </w:style>
  <w:style w:type="paragraph" w:styleId="ListParagraph">
    <w:name w:val="List Paragraph"/>
    <w:basedOn w:val="Normal"/>
    <w:link w:val="ListParagraphChar"/>
    <w:uiPriority w:val="99"/>
    <w:qFormat/>
    <w:rsid w:val="00AB60A0"/>
    <w:pPr>
      <w:ind w:left="720"/>
    </w:pPr>
    <w:rPr>
      <w:sz w:val="20"/>
      <w:szCs w:val="20"/>
    </w:rPr>
  </w:style>
  <w:style w:type="character" w:customStyle="1" w:styleId="ListParagraphChar">
    <w:name w:val="List Paragraph Char"/>
    <w:link w:val="ListParagraph"/>
    <w:uiPriority w:val="99"/>
    <w:locked/>
    <w:rsid w:val="00AB60A0"/>
    <w:rPr>
      <w:rFonts w:ascii="Calibri" w:hAnsi="Calibri" w:cs="Calibri"/>
    </w:rPr>
  </w:style>
  <w:style w:type="paragraph" w:styleId="BodyText">
    <w:name w:val="Body Text"/>
    <w:basedOn w:val="Normal"/>
    <w:link w:val="BodyTextChar"/>
    <w:uiPriority w:val="99"/>
    <w:rsid w:val="00AB60A0"/>
    <w:pPr>
      <w:tabs>
        <w:tab w:val="left" w:pos="360"/>
        <w:tab w:val="left" w:pos="720"/>
        <w:tab w:val="left" w:pos="5760"/>
        <w:tab w:val="right" w:pos="10224"/>
      </w:tabs>
      <w:spacing w:after="0" w:line="240" w:lineRule="auto"/>
      <w:jc w:val="both"/>
    </w:pPr>
    <w:rPr>
      <w:rFonts w:ascii="Footlight MT Light" w:eastAsia="PMingLiU" w:hAnsi="Footlight MT Light" w:cs="Footlight MT Light"/>
      <w:sz w:val="20"/>
      <w:szCs w:val="20"/>
      <w:lang w:val="en-CA" w:eastAsia="en-CA"/>
    </w:rPr>
  </w:style>
  <w:style w:type="character" w:customStyle="1" w:styleId="BodyTextChar">
    <w:name w:val="Body Text Char"/>
    <w:basedOn w:val="DefaultParagraphFont"/>
    <w:link w:val="BodyText"/>
    <w:uiPriority w:val="99"/>
    <w:locked/>
    <w:rsid w:val="00AB60A0"/>
    <w:rPr>
      <w:rFonts w:ascii="Footlight MT Light" w:eastAsia="PMingLiU" w:hAnsi="Footlight MT Light" w:cs="Footlight MT Light"/>
      <w:sz w:val="20"/>
      <w:szCs w:val="20"/>
      <w:lang w:val="en-CA" w:eastAsia="en-CA"/>
    </w:rPr>
  </w:style>
  <w:style w:type="paragraph" w:styleId="HTMLPreformatted">
    <w:name w:val="HTML Preformatted"/>
    <w:basedOn w:val="Normal"/>
    <w:link w:val="HTMLPreformattedChar"/>
    <w:uiPriority w:val="99"/>
    <w:rsid w:val="0036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363DDB"/>
    <w:rPr>
      <w:rFonts w:ascii="Courier New" w:hAnsi="Courier New" w:cs="Courier New"/>
      <w:sz w:val="20"/>
      <w:szCs w:val="20"/>
    </w:rPr>
  </w:style>
  <w:style w:type="paragraph" w:styleId="BlockText">
    <w:name w:val="Block Text"/>
    <w:basedOn w:val="Normal"/>
    <w:uiPriority w:val="99"/>
    <w:rsid w:val="003A3393"/>
    <w:pPr>
      <w:spacing w:after="0" w:line="240" w:lineRule="auto"/>
    </w:pPr>
    <w:rPr>
      <w:rFonts w:ascii="Times New Roman" w:eastAsia="PMingLiU"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49</TotalTime>
  <Pages>4</Pages>
  <Words>2276</Words>
  <Characters>12977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Kuppuraj</dc:creator>
  <cp:keywords/>
  <dc:description/>
  <cp:lastModifiedBy>Sai</cp:lastModifiedBy>
  <cp:revision>7</cp:revision>
  <dcterms:created xsi:type="dcterms:W3CDTF">2017-12-05T12:33:00Z</dcterms:created>
  <dcterms:modified xsi:type="dcterms:W3CDTF">2017-12-07T14:08:00Z</dcterms:modified>
</cp:coreProperties>
</file>